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393AF2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393AF2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4524E1" w:rsidP="00393AF2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52528" w:rsidRPr="00C52528" w:rsidRDefault="00F02E9F" w:rsidP="00393AF2">
            <w:pPr>
              <w:jc w:val="center"/>
            </w:pPr>
            <w:r>
              <w:t>03/06/2014</w:t>
            </w:r>
          </w:p>
        </w:tc>
        <w:tc>
          <w:tcPr>
            <w:tcW w:w="2420" w:type="dxa"/>
            <w:vAlign w:val="center"/>
          </w:tcPr>
          <w:p w:rsidR="00C52528" w:rsidRPr="00C52528" w:rsidRDefault="00F02E9F" w:rsidP="00E34C15">
            <w:r>
              <w:t>Arthur Câmara</w:t>
            </w:r>
          </w:p>
        </w:tc>
        <w:tc>
          <w:tcPr>
            <w:tcW w:w="4389" w:type="dxa"/>
            <w:vAlign w:val="center"/>
          </w:tcPr>
          <w:p w:rsidR="00C52528" w:rsidRPr="00C52528" w:rsidRDefault="001A2383" w:rsidP="00F02E9F">
            <w:r>
              <w:t xml:space="preserve">Criação </w:t>
            </w:r>
            <w:r w:rsidR="00F02E9F">
              <w:t>do documento</w:t>
            </w:r>
          </w:p>
        </w:tc>
      </w:tr>
      <w:tr w:rsidR="00C52528" w:rsidRPr="00C52528" w:rsidTr="00393AF2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393AF2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393AF2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p w:rsidR="002A19BF" w:rsidRPr="00CE3355" w:rsidRDefault="002A19BF" w:rsidP="002A19BF">
      <w:pPr>
        <w:pStyle w:val="Cabealho1"/>
      </w:pPr>
      <w:r w:rsidRPr="00CE3355">
        <w:t xml:space="preserve">Objetivos deste documento </w:t>
      </w:r>
    </w:p>
    <w:p w:rsidR="002A19BF" w:rsidRPr="00B12ADB" w:rsidRDefault="002A19BF" w:rsidP="002A19BF"/>
    <w:p w:rsidR="002A19BF" w:rsidRDefault="0055755C" w:rsidP="002A19BF">
      <w:pPr>
        <w:pStyle w:val="Cabealho1"/>
      </w:pPr>
      <w:r>
        <w:t>Tabelas</w:t>
      </w:r>
    </w:p>
    <w:p w:rsidR="0055755C" w:rsidRPr="0055755C" w:rsidRDefault="0055755C" w:rsidP="0055755C"/>
    <w:p w:rsidR="002A19BF" w:rsidRDefault="00DD0ED7" w:rsidP="0055755C">
      <w:pPr>
        <w:pStyle w:val="PargrafodaLista"/>
        <w:numPr>
          <w:ilvl w:val="0"/>
          <w:numId w:val="3"/>
        </w:numPr>
      </w:pPr>
      <w:r>
        <w:t>UnidadeMedida</w:t>
      </w:r>
      <w:r w:rsidR="00D95AD9">
        <w:t xml:space="preserve"> – Tabela onde serão armazenadas todas as unidades de medidas do sistema.</w:t>
      </w:r>
    </w:p>
    <w:p w:rsidR="00DD0ED7" w:rsidRDefault="00DD0ED7" w:rsidP="00DD0ED7"/>
    <w:tbl>
      <w:tblPr>
        <w:tblStyle w:val="GrelhaClara-Cor1"/>
        <w:tblW w:w="10316" w:type="dxa"/>
        <w:jc w:val="center"/>
        <w:tblInd w:w="-893" w:type="dxa"/>
        <w:tblLayout w:type="fixed"/>
        <w:tblLook w:val="04A0" w:firstRow="1" w:lastRow="0" w:firstColumn="1" w:lastColumn="0" w:noHBand="0" w:noVBand="1"/>
      </w:tblPr>
      <w:tblGrid>
        <w:gridCol w:w="1707"/>
        <w:gridCol w:w="1017"/>
        <w:gridCol w:w="1070"/>
        <w:gridCol w:w="1134"/>
        <w:gridCol w:w="3118"/>
        <w:gridCol w:w="567"/>
        <w:gridCol w:w="567"/>
        <w:gridCol w:w="567"/>
        <w:gridCol w:w="569"/>
      </w:tblGrid>
      <w:tr w:rsidR="00122635" w:rsidRPr="00D75F24" w:rsidTr="00074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D75F24" w:rsidRDefault="00122635" w:rsidP="00DD0ED7">
            <w:pPr>
              <w:jc w:val="center"/>
            </w:pPr>
            <w:r w:rsidRPr="00D75F24">
              <w:t>Campo</w:t>
            </w:r>
          </w:p>
        </w:tc>
        <w:tc>
          <w:tcPr>
            <w:tcW w:w="1017" w:type="dxa"/>
          </w:tcPr>
          <w:p w:rsidR="00122635" w:rsidRPr="00D75F24" w:rsidRDefault="00122635" w:rsidP="00DD0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070" w:type="dxa"/>
          </w:tcPr>
          <w:p w:rsidR="00122635" w:rsidRPr="00D75F24" w:rsidRDefault="00122635" w:rsidP="00DD0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122635" w:rsidRPr="00D95AD9" w:rsidRDefault="00122635" w:rsidP="00DD0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3118" w:type="dxa"/>
          </w:tcPr>
          <w:p w:rsidR="00122635" w:rsidRPr="00D75F24" w:rsidRDefault="00122635" w:rsidP="00DD0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122635" w:rsidRPr="00D75F24" w:rsidRDefault="00122635" w:rsidP="00DD0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122635" w:rsidRPr="00D75F24" w:rsidRDefault="00122635" w:rsidP="00DD0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67" w:type="dxa"/>
          </w:tcPr>
          <w:p w:rsidR="00122635" w:rsidRPr="00D75F24" w:rsidRDefault="00122635" w:rsidP="00DD0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69" w:type="dxa"/>
          </w:tcPr>
          <w:p w:rsidR="00122635" w:rsidRPr="00122635" w:rsidRDefault="00122635" w:rsidP="00DD0E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122635" w:rsidRPr="00D95AD9" w:rsidTr="0007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D95AD9" w:rsidRDefault="00122635" w:rsidP="00D95AD9">
            <w:pPr>
              <w:jc w:val="center"/>
              <w:rPr>
                <w:b w:val="0"/>
              </w:rPr>
            </w:pPr>
            <w:r w:rsidRPr="00D95AD9">
              <w:rPr>
                <w:b w:val="0"/>
              </w:rPr>
              <w:t>Codigo</w:t>
            </w:r>
          </w:p>
        </w:tc>
        <w:tc>
          <w:tcPr>
            <w:tcW w:w="1017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070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D95AD9" w:rsidTr="000742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D95AD9" w:rsidRDefault="00122635" w:rsidP="00D95AD9">
            <w:pPr>
              <w:jc w:val="center"/>
              <w:rPr>
                <w:b w:val="0"/>
              </w:rPr>
            </w:pPr>
            <w:r w:rsidRPr="00D95AD9">
              <w:rPr>
                <w:b w:val="0"/>
              </w:rPr>
              <w:t>Descricao</w:t>
            </w:r>
          </w:p>
        </w:tc>
        <w:tc>
          <w:tcPr>
            <w:tcW w:w="1017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070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9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2635" w:rsidRPr="00D95AD9" w:rsidTr="0007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D95AD9" w:rsidRDefault="00122635" w:rsidP="00D95AD9">
            <w:pPr>
              <w:jc w:val="center"/>
              <w:rPr>
                <w:b w:val="0"/>
              </w:rPr>
            </w:pPr>
            <w:r w:rsidRPr="00D95AD9">
              <w:rPr>
                <w:b w:val="0"/>
              </w:rPr>
              <w:t>Ativo</w:t>
            </w:r>
          </w:p>
        </w:tc>
        <w:tc>
          <w:tcPr>
            <w:tcW w:w="1017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070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8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4285" w:rsidRPr="00D95AD9" w:rsidTr="000742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074285" w:rsidRPr="00074285" w:rsidRDefault="00074285" w:rsidP="00D95AD9">
            <w:pPr>
              <w:jc w:val="center"/>
              <w:rPr>
                <w:b w:val="0"/>
              </w:rPr>
            </w:pPr>
            <w:r w:rsidRPr="00074285">
              <w:rPr>
                <w:b w:val="0"/>
              </w:rPr>
              <w:t>Usuario</w:t>
            </w:r>
          </w:p>
        </w:tc>
        <w:tc>
          <w:tcPr>
            <w:tcW w:w="1017" w:type="dxa"/>
          </w:tcPr>
          <w:p w:rsidR="00074285" w:rsidRDefault="0007428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70" w:type="dxa"/>
          </w:tcPr>
          <w:p w:rsidR="00074285" w:rsidRPr="00D95AD9" w:rsidRDefault="0007428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74285" w:rsidRDefault="0007428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074285" w:rsidRPr="00D95AD9" w:rsidRDefault="0007428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74285" w:rsidRPr="00D95AD9" w:rsidRDefault="0007428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74285" w:rsidRPr="00D95AD9" w:rsidRDefault="0007428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74285" w:rsidRPr="00D95AD9" w:rsidRDefault="0007428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9" w:type="dxa"/>
          </w:tcPr>
          <w:p w:rsidR="00074285" w:rsidRPr="00D95AD9" w:rsidRDefault="0007428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2635" w:rsidRPr="00D95AD9" w:rsidTr="0007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D95AD9" w:rsidRDefault="00122635" w:rsidP="00D95AD9">
            <w:pPr>
              <w:jc w:val="center"/>
              <w:rPr>
                <w:b w:val="0"/>
              </w:rPr>
            </w:pPr>
            <w:r w:rsidRPr="00D95AD9">
              <w:rPr>
                <w:b w:val="0"/>
              </w:rPr>
              <w:t>DataCriacao</w:t>
            </w:r>
          </w:p>
        </w:tc>
        <w:tc>
          <w:tcPr>
            <w:tcW w:w="1017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070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3118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dxa"/>
          </w:tcPr>
          <w:p w:rsidR="00122635" w:rsidRPr="00D95AD9" w:rsidRDefault="00122635" w:rsidP="00D9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D95AD9" w:rsidTr="000742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D95AD9" w:rsidRDefault="00122635" w:rsidP="00D95AD9">
            <w:pPr>
              <w:jc w:val="center"/>
              <w:rPr>
                <w:b w:val="0"/>
              </w:rPr>
            </w:pPr>
            <w:r w:rsidRPr="00D95AD9">
              <w:rPr>
                <w:b w:val="0"/>
              </w:rPr>
              <w:t>DataModificacao</w:t>
            </w:r>
          </w:p>
        </w:tc>
        <w:tc>
          <w:tcPr>
            <w:tcW w:w="1017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070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3118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9" w:type="dxa"/>
          </w:tcPr>
          <w:p w:rsidR="00122635" w:rsidRPr="00D95AD9" w:rsidRDefault="00122635" w:rsidP="00D9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D0ED7" w:rsidRDefault="00DD0ED7" w:rsidP="00DD0ED7"/>
    <w:p w:rsidR="00D068DF" w:rsidRDefault="00D068DF" w:rsidP="00D068DF">
      <w:pPr>
        <w:pStyle w:val="PargrafodaLista"/>
        <w:numPr>
          <w:ilvl w:val="0"/>
          <w:numId w:val="3"/>
        </w:numPr>
      </w:pPr>
      <w:r>
        <w:t>Familia – Tabela onde serão armazenadas as familias dos materiais.</w:t>
      </w:r>
    </w:p>
    <w:p w:rsidR="00D068DF" w:rsidRDefault="00D068DF" w:rsidP="00D068DF">
      <w:pPr>
        <w:pStyle w:val="PargrafodaLista"/>
      </w:pPr>
    </w:p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1707"/>
        <w:gridCol w:w="1095"/>
        <w:gridCol w:w="1134"/>
        <w:gridCol w:w="1134"/>
        <w:gridCol w:w="3118"/>
        <w:gridCol w:w="567"/>
        <w:gridCol w:w="567"/>
        <w:gridCol w:w="501"/>
        <w:gridCol w:w="501"/>
      </w:tblGrid>
      <w:tr w:rsidR="00122635" w:rsidRPr="00D75F24" w:rsidTr="006B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D75F24" w:rsidRDefault="00122635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095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122635" w:rsidRPr="00D95AD9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3118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122635" w:rsidRPr="00122635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122635" w:rsidRPr="00D95AD9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D95AD9" w:rsidRDefault="00122635" w:rsidP="007F3599">
            <w:pPr>
              <w:jc w:val="center"/>
              <w:rPr>
                <w:b w:val="0"/>
              </w:rPr>
            </w:pPr>
            <w:r w:rsidRPr="00D95AD9">
              <w:rPr>
                <w:b w:val="0"/>
              </w:rPr>
              <w:t>Codigo</w:t>
            </w:r>
          </w:p>
        </w:tc>
        <w:tc>
          <w:tcPr>
            <w:tcW w:w="1095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CodigoErp</w:t>
            </w:r>
          </w:p>
        </w:tc>
        <w:tc>
          <w:tcPr>
            <w:tcW w:w="1095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Varchar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Descricao</w:t>
            </w:r>
          </w:p>
        </w:tc>
        <w:tc>
          <w:tcPr>
            <w:tcW w:w="1095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Varchar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300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Ativo</w:t>
            </w:r>
          </w:p>
        </w:tc>
        <w:tc>
          <w:tcPr>
            <w:tcW w:w="1095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Bit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1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1</w:t>
            </w:r>
          </w:p>
        </w:tc>
        <w:tc>
          <w:tcPr>
            <w:tcW w:w="3118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5B28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FF5B28" w:rsidRPr="00FF5B28" w:rsidRDefault="00FF5B28" w:rsidP="007F3599">
            <w:pPr>
              <w:jc w:val="center"/>
              <w:rPr>
                <w:b w:val="0"/>
              </w:rPr>
            </w:pPr>
            <w:r w:rsidRPr="00FF5B28">
              <w:rPr>
                <w:b w:val="0"/>
              </w:rPr>
              <w:t>Usuario</w:t>
            </w:r>
          </w:p>
        </w:tc>
        <w:tc>
          <w:tcPr>
            <w:tcW w:w="1095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B28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095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3118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095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3118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19BF" w:rsidRDefault="002A19BF" w:rsidP="002A19BF"/>
    <w:p w:rsidR="001C6BD3" w:rsidRDefault="001C6BD3" w:rsidP="00514B98">
      <w:pPr>
        <w:pStyle w:val="PargrafodaLista"/>
        <w:numPr>
          <w:ilvl w:val="0"/>
          <w:numId w:val="3"/>
        </w:numPr>
      </w:pPr>
      <w:r>
        <w:t>Material</w:t>
      </w:r>
      <w:r w:rsidR="00F26246">
        <w:t xml:space="preserve"> – Tabela onde serão armazenados os produtos da empresa.</w:t>
      </w:r>
    </w:p>
    <w:p w:rsidR="001C6BD3" w:rsidRDefault="001C6BD3" w:rsidP="001C6BD3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1707"/>
        <w:gridCol w:w="1095"/>
        <w:gridCol w:w="1134"/>
        <w:gridCol w:w="1134"/>
        <w:gridCol w:w="3118"/>
        <w:gridCol w:w="567"/>
        <w:gridCol w:w="567"/>
        <w:gridCol w:w="501"/>
        <w:gridCol w:w="501"/>
      </w:tblGrid>
      <w:tr w:rsidR="00122635" w:rsidRPr="00D75F24" w:rsidTr="006B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D75F24" w:rsidRDefault="00122635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095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122635" w:rsidRPr="00D95AD9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3118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122635" w:rsidRPr="00122635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122635" w:rsidRPr="00D95AD9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D95AD9" w:rsidRDefault="00122635" w:rsidP="007F3599">
            <w:pPr>
              <w:jc w:val="center"/>
              <w:rPr>
                <w:b w:val="0"/>
              </w:rPr>
            </w:pPr>
            <w:r w:rsidRPr="00D95AD9">
              <w:rPr>
                <w:b w:val="0"/>
              </w:rPr>
              <w:t>Codigo</w:t>
            </w:r>
          </w:p>
        </w:tc>
        <w:tc>
          <w:tcPr>
            <w:tcW w:w="1095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CodigoErp</w:t>
            </w:r>
          </w:p>
        </w:tc>
        <w:tc>
          <w:tcPr>
            <w:tcW w:w="1095" w:type="dxa"/>
          </w:tcPr>
          <w:p w:rsidR="00122635" w:rsidRPr="00566BED" w:rsidRDefault="00122635" w:rsidP="00085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Varchar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25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Descricao</w:t>
            </w:r>
          </w:p>
        </w:tc>
        <w:tc>
          <w:tcPr>
            <w:tcW w:w="1095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Varchar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300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D068DF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D068DF" w:rsidRDefault="00122635" w:rsidP="007F3599">
            <w:pPr>
              <w:jc w:val="center"/>
              <w:rPr>
                <w:b w:val="0"/>
              </w:rPr>
            </w:pPr>
            <w:r w:rsidRPr="00D068DF">
              <w:rPr>
                <w:b w:val="0"/>
              </w:rPr>
              <w:t>Familia</w:t>
            </w:r>
          </w:p>
        </w:tc>
        <w:tc>
          <w:tcPr>
            <w:tcW w:w="1095" w:type="dxa"/>
          </w:tcPr>
          <w:p w:rsidR="00122635" w:rsidRPr="00D068DF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068DF">
              <w:t>Int</w:t>
            </w:r>
          </w:p>
        </w:tc>
        <w:tc>
          <w:tcPr>
            <w:tcW w:w="1134" w:type="dxa"/>
          </w:tcPr>
          <w:p w:rsidR="00122635" w:rsidRPr="00D068DF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D068DF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122635" w:rsidRPr="00D068DF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068DF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068DF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068DF">
              <w:t>X</w:t>
            </w:r>
          </w:p>
        </w:tc>
        <w:tc>
          <w:tcPr>
            <w:tcW w:w="501" w:type="dxa"/>
          </w:tcPr>
          <w:p w:rsidR="00122635" w:rsidRPr="00D068DF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D068DF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2635" w:rsidRPr="0001568F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01568F" w:rsidRDefault="00122635" w:rsidP="007F3599">
            <w:pPr>
              <w:jc w:val="center"/>
              <w:rPr>
                <w:b w:val="0"/>
              </w:rPr>
            </w:pPr>
            <w:r w:rsidRPr="0001568F">
              <w:rPr>
                <w:b w:val="0"/>
              </w:rPr>
              <w:t>CodigoEan</w:t>
            </w:r>
          </w:p>
        </w:tc>
        <w:tc>
          <w:tcPr>
            <w:tcW w:w="1095" w:type="dxa"/>
          </w:tcPr>
          <w:p w:rsidR="00122635" w:rsidRPr="0001568F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68F">
              <w:t>Varchar</w:t>
            </w:r>
          </w:p>
        </w:tc>
        <w:tc>
          <w:tcPr>
            <w:tcW w:w="1134" w:type="dxa"/>
          </w:tcPr>
          <w:p w:rsidR="00122635" w:rsidRPr="0001568F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68F">
              <w:t>25</w:t>
            </w:r>
          </w:p>
        </w:tc>
        <w:tc>
          <w:tcPr>
            <w:tcW w:w="1134" w:type="dxa"/>
          </w:tcPr>
          <w:p w:rsidR="00122635" w:rsidRPr="0001568F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122635" w:rsidRPr="0001568F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01568F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01568F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01568F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01568F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Ativo</w:t>
            </w:r>
          </w:p>
        </w:tc>
        <w:tc>
          <w:tcPr>
            <w:tcW w:w="1095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Bit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1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1</w:t>
            </w:r>
          </w:p>
        </w:tc>
        <w:tc>
          <w:tcPr>
            <w:tcW w:w="3118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5B28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FF5B28" w:rsidRPr="00FF5B28" w:rsidRDefault="00FF5B28" w:rsidP="007F3599">
            <w:pPr>
              <w:jc w:val="center"/>
              <w:rPr>
                <w:b w:val="0"/>
              </w:rPr>
            </w:pPr>
            <w:r w:rsidRPr="00FF5B28">
              <w:rPr>
                <w:b w:val="0"/>
              </w:rPr>
              <w:t>Usuario</w:t>
            </w:r>
          </w:p>
        </w:tc>
        <w:tc>
          <w:tcPr>
            <w:tcW w:w="1095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FF5B28" w:rsidRPr="00566BED" w:rsidRDefault="00FF5B28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B28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095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3118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095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3118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6BD3" w:rsidRDefault="001C6BD3" w:rsidP="001C6BD3"/>
    <w:p w:rsidR="001C6BD3" w:rsidRDefault="001C6BD3" w:rsidP="001C6BD3"/>
    <w:p w:rsidR="00CA1AF7" w:rsidRDefault="00CA1AF7" w:rsidP="001C6BD3"/>
    <w:p w:rsidR="00CA1AF7" w:rsidRDefault="00CA1AF7" w:rsidP="001C6BD3"/>
    <w:p w:rsidR="00CA1AF7" w:rsidRDefault="00CA1AF7" w:rsidP="001C6BD3"/>
    <w:p w:rsidR="00CA1AF7" w:rsidRDefault="00CA1AF7" w:rsidP="001C6BD3"/>
    <w:p w:rsidR="00CA1AF7" w:rsidRDefault="00CA1AF7" w:rsidP="001C6BD3"/>
    <w:p w:rsidR="00CA1AF7" w:rsidRDefault="00CA1AF7" w:rsidP="001C6BD3"/>
    <w:p w:rsidR="002E1315" w:rsidRDefault="00D61EEF" w:rsidP="00514B98">
      <w:pPr>
        <w:pStyle w:val="PargrafodaLista"/>
        <w:numPr>
          <w:ilvl w:val="0"/>
          <w:numId w:val="3"/>
        </w:numPr>
      </w:pPr>
      <w:r>
        <w:t>Material</w:t>
      </w:r>
      <w:r w:rsidR="00514B98">
        <w:t xml:space="preserve">UnidadeMedida – Tabela </w:t>
      </w:r>
      <w:r w:rsidR="00B36C3F">
        <w:t>onde estar</w:t>
      </w:r>
      <w:r w:rsidR="00514B98">
        <w:t xml:space="preserve">ão presentes as </w:t>
      </w:r>
      <w:r>
        <w:t>unidades de medida dos produtos</w:t>
      </w:r>
      <w:r w:rsidR="00514B98">
        <w:t>.</w:t>
      </w:r>
    </w:p>
    <w:p w:rsidR="002E1315" w:rsidRDefault="002E1315" w:rsidP="002A19BF"/>
    <w:p w:rsidR="002E1315" w:rsidRDefault="002E1315" w:rsidP="002A19BF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122635" w:rsidRPr="00D75F24" w:rsidTr="006B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D75F24" w:rsidRDefault="00122635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122635" w:rsidRPr="00D95AD9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122635" w:rsidRPr="00122635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RF</w:t>
            </w:r>
          </w:p>
        </w:tc>
        <w:tc>
          <w:tcPr>
            <w:tcW w:w="501" w:type="dxa"/>
          </w:tcPr>
          <w:p w:rsidR="00122635" w:rsidRPr="00122635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122635" w:rsidRPr="00D95AD9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D95AD9" w:rsidRDefault="00122635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Material</w:t>
            </w:r>
          </w:p>
        </w:tc>
        <w:tc>
          <w:tcPr>
            <w:tcW w:w="1276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UnidadeMedida</w:t>
            </w:r>
          </w:p>
        </w:tc>
        <w:tc>
          <w:tcPr>
            <w:tcW w:w="1276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Varchar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UnidadeMedidaBase</w:t>
            </w:r>
          </w:p>
        </w:tc>
        <w:tc>
          <w:tcPr>
            <w:tcW w:w="1276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Default="00122635" w:rsidP="00D61EEF">
            <w:pPr>
              <w:jc w:val="center"/>
              <w:rPr>
                <w:b w:val="0"/>
              </w:rPr>
            </w:pPr>
            <w:r>
              <w:rPr>
                <w:b w:val="0"/>
              </w:rPr>
              <w:t>QuantidadeBase</w:t>
            </w:r>
          </w:p>
        </w:tc>
        <w:tc>
          <w:tcPr>
            <w:tcW w:w="1276" w:type="dxa"/>
          </w:tcPr>
          <w:p w:rsidR="00122635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FatorConversao</w:t>
            </w:r>
          </w:p>
        </w:tc>
        <w:tc>
          <w:tcPr>
            <w:tcW w:w="1276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E1315" w:rsidRDefault="002E1315" w:rsidP="002A19BF"/>
    <w:p w:rsidR="002A19BF" w:rsidRDefault="00D311CF" w:rsidP="00D311CF">
      <w:pPr>
        <w:pStyle w:val="PargrafodaLista"/>
        <w:numPr>
          <w:ilvl w:val="0"/>
          <w:numId w:val="3"/>
        </w:numPr>
      </w:pPr>
      <w:r>
        <w:t>GrupoConta – Tabela onde estarão presentes os grupos de contas utilizados nos cadastros de pré clientes e clientes.</w:t>
      </w:r>
    </w:p>
    <w:p w:rsidR="00D311CF" w:rsidRPr="00AA3C95" w:rsidRDefault="00D311CF" w:rsidP="00D311CF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122635" w:rsidRPr="00D75F24" w:rsidTr="006B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D75F24" w:rsidRDefault="00122635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122635" w:rsidRPr="00D95AD9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122635" w:rsidRPr="00D75F24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122635" w:rsidRPr="00122635" w:rsidRDefault="0012263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122635" w:rsidRPr="00D95AD9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Default="00122635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122635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122635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D95AD9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D95AD9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D95AD9" w:rsidRDefault="00122635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122635" w:rsidRPr="00D95AD9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122635" w:rsidRPr="00D95AD9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122635" w:rsidRPr="00D95AD9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22635" w:rsidRPr="00D95AD9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D95AD9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D95AD9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D95AD9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503DD5" w:rsidRDefault="00122635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122635" w:rsidRPr="00503DD5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122635" w:rsidRPr="00503DD5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122635" w:rsidRPr="00503DD5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22635" w:rsidRPr="00503DD5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503DD5" w:rsidRDefault="00122635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Tipo</w:t>
            </w:r>
          </w:p>
        </w:tc>
        <w:tc>
          <w:tcPr>
            <w:tcW w:w="1276" w:type="dxa"/>
          </w:tcPr>
          <w:p w:rsidR="00122635" w:rsidRPr="00503DD5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122635" w:rsidRPr="00503DD5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</w:tcPr>
          <w:p w:rsidR="00122635" w:rsidRPr="00503DD5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22635" w:rsidRPr="00503DD5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PJ ou PF</w:t>
            </w: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503DD5" w:rsidRDefault="00122635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CpfObrigatorio</w:t>
            </w:r>
          </w:p>
        </w:tc>
        <w:tc>
          <w:tcPr>
            <w:tcW w:w="1276" w:type="dxa"/>
          </w:tcPr>
          <w:p w:rsidR="00122635" w:rsidRPr="00503DD5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122635" w:rsidRPr="00503DD5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122635" w:rsidRPr="00503DD5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51" w:type="dxa"/>
          </w:tcPr>
          <w:p w:rsidR="00122635" w:rsidRPr="00503DD5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503DD5" w:rsidRDefault="00122635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CnpjObrigatorio</w:t>
            </w:r>
          </w:p>
        </w:tc>
        <w:tc>
          <w:tcPr>
            <w:tcW w:w="1276" w:type="dxa"/>
          </w:tcPr>
          <w:p w:rsidR="00122635" w:rsidRPr="00503DD5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122635" w:rsidRPr="00503DD5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122635" w:rsidRPr="00503DD5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51" w:type="dxa"/>
          </w:tcPr>
          <w:p w:rsidR="00122635" w:rsidRPr="00503DD5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479DC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479DC" w:rsidRPr="000479DC" w:rsidRDefault="000479DC" w:rsidP="007F3599">
            <w:pPr>
              <w:jc w:val="center"/>
              <w:rPr>
                <w:b w:val="0"/>
              </w:rPr>
            </w:pPr>
            <w:r w:rsidRPr="000479DC"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35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2635" w:rsidRPr="00566BED" w:rsidRDefault="00122635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22635" w:rsidRPr="00566BED" w:rsidRDefault="0012263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A19BF" w:rsidRPr="00AA3C95" w:rsidRDefault="002A19BF" w:rsidP="002A19BF"/>
    <w:p w:rsidR="008843C9" w:rsidRDefault="006B72D3" w:rsidP="006B72D3">
      <w:pPr>
        <w:pStyle w:val="PargrafodaLista"/>
        <w:numPr>
          <w:ilvl w:val="0"/>
          <w:numId w:val="3"/>
        </w:numPr>
      </w:pPr>
      <w:r>
        <w:t xml:space="preserve">PreCliente – Tabela onde estarão </w:t>
      </w:r>
      <w:r w:rsidR="00190FAE">
        <w:t>todos os prés</w:t>
      </w:r>
      <w:r>
        <w:t xml:space="preserve"> clientes do sistema.</w:t>
      </w:r>
    </w:p>
    <w:p w:rsidR="006B72D3" w:rsidRDefault="006B72D3" w:rsidP="006B72D3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6B72D3" w:rsidRPr="00D75F24" w:rsidTr="006B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B72D3" w:rsidRPr="00D75F24" w:rsidRDefault="006B72D3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6B72D3" w:rsidRPr="00D75F24" w:rsidRDefault="006B72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6B72D3" w:rsidRPr="00D75F24" w:rsidRDefault="006B72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6B72D3" w:rsidRPr="00D95AD9" w:rsidRDefault="006B72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6B72D3" w:rsidRPr="00D75F24" w:rsidRDefault="006B72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6B72D3" w:rsidRPr="00D75F24" w:rsidRDefault="006B72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6B72D3" w:rsidRPr="00D75F24" w:rsidRDefault="006B72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6B72D3" w:rsidRPr="00D75F24" w:rsidRDefault="006B72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6B72D3" w:rsidRPr="00122635" w:rsidRDefault="006B72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6B72D3" w:rsidRPr="00D95AD9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B72D3" w:rsidRDefault="006B72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6B72D3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B72D3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134" w:type="dxa"/>
          </w:tcPr>
          <w:p w:rsidR="006B72D3" w:rsidRPr="00D95AD9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B72D3" w:rsidRPr="00D95AD9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B72D3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6B72D3" w:rsidRPr="00D95AD9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D95AD9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D95AD9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716" w:rsidRPr="00D95AD9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4716" w:rsidRPr="00C92F3E" w:rsidRDefault="00C92F3E" w:rsidP="007F3599">
            <w:pPr>
              <w:jc w:val="center"/>
              <w:rPr>
                <w:b w:val="0"/>
              </w:rPr>
            </w:pPr>
            <w:r w:rsidRPr="00C92F3E">
              <w:rPr>
                <w:b w:val="0"/>
              </w:rPr>
              <w:t>NomeFantasia</w:t>
            </w:r>
          </w:p>
        </w:tc>
        <w:tc>
          <w:tcPr>
            <w:tcW w:w="1276" w:type="dxa"/>
          </w:tcPr>
          <w:p w:rsidR="000D4716" w:rsidRPr="00C92F3E" w:rsidRDefault="00C92F3E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2F3E">
              <w:t>Varchar</w:t>
            </w:r>
          </w:p>
        </w:tc>
        <w:tc>
          <w:tcPr>
            <w:tcW w:w="1134" w:type="dxa"/>
          </w:tcPr>
          <w:p w:rsidR="000D4716" w:rsidRPr="00C92F3E" w:rsidRDefault="00C92F3E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2F3E">
              <w:t>300</w:t>
            </w:r>
          </w:p>
        </w:tc>
        <w:tc>
          <w:tcPr>
            <w:tcW w:w="1134" w:type="dxa"/>
          </w:tcPr>
          <w:p w:rsidR="000D4716" w:rsidRPr="00C92F3E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D4716" w:rsidRPr="00D95AD9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4716" w:rsidRPr="00C92F3E" w:rsidRDefault="00C92F3E" w:rsidP="007F3599">
            <w:pPr>
              <w:jc w:val="center"/>
              <w:rPr>
                <w:b w:val="0"/>
              </w:rPr>
            </w:pPr>
            <w:r w:rsidRPr="00C92F3E">
              <w:rPr>
                <w:b w:val="0"/>
              </w:rPr>
              <w:t>RazaoSocial</w:t>
            </w:r>
          </w:p>
        </w:tc>
        <w:tc>
          <w:tcPr>
            <w:tcW w:w="1276" w:type="dxa"/>
          </w:tcPr>
          <w:p w:rsidR="000D4716" w:rsidRPr="00C92F3E" w:rsidRDefault="00C92F3E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F3E">
              <w:t>Varchar</w:t>
            </w:r>
          </w:p>
        </w:tc>
        <w:tc>
          <w:tcPr>
            <w:tcW w:w="1134" w:type="dxa"/>
          </w:tcPr>
          <w:p w:rsidR="000D4716" w:rsidRPr="00C92F3E" w:rsidRDefault="00C92F3E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F3E">
              <w:t>300</w:t>
            </w:r>
          </w:p>
        </w:tc>
        <w:tc>
          <w:tcPr>
            <w:tcW w:w="1134" w:type="dxa"/>
          </w:tcPr>
          <w:p w:rsidR="000D4716" w:rsidRPr="00C92F3E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716" w:rsidRPr="00D95AD9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4716" w:rsidRPr="00C92F3E" w:rsidRDefault="00C92F3E" w:rsidP="007F3599">
            <w:pPr>
              <w:jc w:val="center"/>
              <w:rPr>
                <w:b w:val="0"/>
              </w:rPr>
            </w:pPr>
            <w:r w:rsidRPr="00C92F3E">
              <w:rPr>
                <w:b w:val="0"/>
              </w:rPr>
              <w:t>GrupoConta</w:t>
            </w:r>
          </w:p>
        </w:tc>
        <w:tc>
          <w:tcPr>
            <w:tcW w:w="1276" w:type="dxa"/>
          </w:tcPr>
          <w:p w:rsidR="000D4716" w:rsidRPr="00C92F3E" w:rsidRDefault="00C92F3E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2F3E">
              <w:t>Int</w:t>
            </w:r>
          </w:p>
        </w:tc>
        <w:tc>
          <w:tcPr>
            <w:tcW w:w="1134" w:type="dxa"/>
          </w:tcPr>
          <w:p w:rsidR="000D4716" w:rsidRPr="00C92F3E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D4716" w:rsidRPr="00C92F3E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4716" w:rsidRPr="00D95AD9" w:rsidRDefault="00C92F3E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D4716" w:rsidRPr="00D95AD9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4716" w:rsidRPr="00C92F3E" w:rsidRDefault="00C92F3E" w:rsidP="007F3599">
            <w:pPr>
              <w:jc w:val="center"/>
              <w:rPr>
                <w:b w:val="0"/>
              </w:rPr>
            </w:pPr>
            <w:r w:rsidRPr="00C92F3E">
              <w:rPr>
                <w:b w:val="0"/>
              </w:rPr>
              <w:t>Cnpj</w:t>
            </w:r>
          </w:p>
        </w:tc>
        <w:tc>
          <w:tcPr>
            <w:tcW w:w="1276" w:type="dxa"/>
          </w:tcPr>
          <w:p w:rsidR="000D4716" w:rsidRPr="00C92F3E" w:rsidRDefault="00C92F3E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F3E">
              <w:t>Varchar</w:t>
            </w:r>
          </w:p>
        </w:tc>
        <w:tc>
          <w:tcPr>
            <w:tcW w:w="1134" w:type="dxa"/>
          </w:tcPr>
          <w:p w:rsidR="000D4716" w:rsidRPr="00C92F3E" w:rsidRDefault="00C92F3E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F3E">
              <w:t>16</w:t>
            </w:r>
          </w:p>
        </w:tc>
        <w:tc>
          <w:tcPr>
            <w:tcW w:w="1134" w:type="dxa"/>
          </w:tcPr>
          <w:p w:rsidR="000D4716" w:rsidRPr="00C92F3E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716" w:rsidRPr="00D95AD9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4716" w:rsidRPr="00C92F3E" w:rsidRDefault="00C92F3E" w:rsidP="007F3599">
            <w:pPr>
              <w:jc w:val="center"/>
              <w:rPr>
                <w:b w:val="0"/>
              </w:rPr>
            </w:pPr>
            <w:r w:rsidRPr="00C92F3E">
              <w:rPr>
                <w:b w:val="0"/>
              </w:rPr>
              <w:t>Cpf</w:t>
            </w:r>
          </w:p>
        </w:tc>
        <w:tc>
          <w:tcPr>
            <w:tcW w:w="1276" w:type="dxa"/>
          </w:tcPr>
          <w:p w:rsidR="000D4716" w:rsidRPr="00C92F3E" w:rsidRDefault="00C92F3E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2F3E">
              <w:t>Varchar</w:t>
            </w:r>
          </w:p>
        </w:tc>
        <w:tc>
          <w:tcPr>
            <w:tcW w:w="1134" w:type="dxa"/>
          </w:tcPr>
          <w:p w:rsidR="000D4716" w:rsidRPr="00C92F3E" w:rsidRDefault="00C92F3E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2F3E">
              <w:t>11</w:t>
            </w:r>
          </w:p>
        </w:tc>
        <w:tc>
          <w:tcPr>
            <w:tcW w:w="1134" w:type="dxa"/>
          </w:tcPr>
          <w:p w:rsidR="000D4716" w:rsidRPr="00C92F3E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4716" w:rsidRPr="00D95AD9" w:rsidRDefault="000D471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D4716" w:rsidRPr="00D95AD9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4716" w:rsidRPr="00C92F3E" w:rsidRDefault="00C92F3E" w:rsidP="007F3599">
            <w:pPr>
              <w:jc w:val="center"/>
              <w:rPr>
                <w:b w:val="0"/>
              </w:rPr>
            </w:pPr>
            <w:r w:rsidRPr="00C92F3E">
              <w:rPr>
                <w:b w:val="0"/>
              </w:rPr>
              <w:t>InscricaoEstadual</w:t>
            </w:r>
          </w:p>
        </w:tc>
        <w:tc>
          <w:tcPr>
            <w:tcW w:w="1276" w:type="dxa"/>
          </w:tcPr>
          <w:p w:rsidR="000D4716" w:rsidRPr="00C92F3E" w:rsidRDefault="00C92F3E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F3E">
              <w:t>Varchar</w:t>
            </w:r>
          </w:p>
        </w:tc>
        <w:tc>
          <w:tcPr>
            <w:tcW w:w="1134" w:type="dxa"/>
          </w:tcPr>
          <w:p w:rsidR="000D4716" w:rsidRPr="00C92F3E" w:rsidRDefault="00C92F3E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F3E">
              <w:t>18</w:t>
            </w:r>
          </w:p>
        </w:tc>
        <w:tc>
          <w:tcPr>
            <w:tcW w:w="1134" w:type="dxa"/>
          </w:tcPr>
          <w:p w:rsidR="000D4716" w:rsidRPr="00C92F3E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4716" w:rsidRPr="00D95AD9" w:rsidRDefault="000D471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D3" w:rsidRPr="00D95AD9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B72D3" w:rsidRPr="00D95AD9" w:rsidRDefault="00C92F3E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LimiteCredito</w:t>
            </w:r>
          </w:p>
        </w:tc>
        <w:tc>
          <w:tcPr>
            <w:tcW w:w="1276" w:type="dxa"/>
          </w:tcPr>
          <w:p w:rsidR="006B72D3" w:rsidRPr="00D95AD9" w:rsidRDefault="00C92F3E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6B72D3" w:rsidRPr="00D95AD9" w:rsidRDefault="00C92F3E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134" w:type="dxa"/>
          </w:tcPr>
          <w:p w:rsidR="006B72D3" w:rsidRPr="00D95AD9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B72D3" w:rsidRPr="00D95AD9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B72D3" w:rsidRPr="00D95AD9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B72D3" w:rsidRPr="00D95AD9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D95AD9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D95AD9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72D3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B72D3" w:rsidRPr="00503DD5" w:rsidRDefault="00C92F3E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CodigoWorkflow</w:t>
            </w:r>
          </w:p>
        </w:tc>
        <w:tc>
          <w:tcPr>
            <w:tcW w:w="1276" w:type="dxa"/>
          </w:tcPr>
          <w:p w:rsidR="006B72D3" w:rsidRPr="00503DD5" w:rsidRDefault="00C92F3E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6B72D3" w:rsidRPr="00503DD5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B72D3" w:rsidRPr="00503DD5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B72D3" w:rsidRPr="00503DD5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D3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B72D3" w:rsidRPr="00503DD5" w:rsidRDefault="00C92F3E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6B72D3" w:rsidRPr="00503DD5" w:rsidRDefault="00C92F3E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6B72D3" w:rsidRPr="00503DD5" w:rsidRDefault="00C92F3E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6B72D3" w:rsidRPr="00503DD5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B72D3" w:rsidRPr="00503DD5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B72D3" w:rsidRPr="00566BED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B72D3" w:rsidRPr="00566BED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566BED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566BED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72D3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B72D3" w:rsidRPr="00503DD5" w:rsidRDefault="00C92F3E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ExportadoErp</w:t>
            </w:r>
          </w:p>
        </w:tc>
        <w:tc>
          <w:tcPr>
            <w:tcW w:w="1276" w:type="dxa"/>
          </w:tcPr>
          <w:p w:rsidR="006B72D3" w:rsidRPr="00503DD5" w:rsidRDefault="00C92F3E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6B72D3" w:rsidRPr="00503DD5" w:rsidRDefault="00C92F3E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6B72D3" w:rsidRPr="00503DD5" w:rsidRDefault="00C92F3E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51" w:type="dxa"/>
          </w:tcPr>
          <w:p w:rsidR="006B72D3" w:rsidRPr="00503DD5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2F3E" w:rsidRPr="00566BED" w:rsidTr="006B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B72D3" w:rsidRPr="00566BED" w:rsidRDefault="006B72D3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566BED" w:rsidRDefault="006B72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F3E" w:rsidRPr="00566BED" w:rsidTr="006B72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B72D3" w:rsidRPr="00566BED" w:rsidRDefault="006B72D3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6B72D3" w:rsidRPr="00566BED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6B72D3" w:rsidRPr="00566BED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B72D3" w:rsidRPr="00566BED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6B72D3" w:rsidRPr="00566BED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B72D3" w:rsidRPr="00566BED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B72D3" w:rsidRPr="00566BED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566BED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B72D3" w:rsidRPr="00566BED" w:rsidRDefault="006B72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843C9" w:rsidRDefault="008843C9" w:rsidP="003D377B"/>
    <w:p w:rsidR="000479DC" w:rsidRDefault="000479DC" w:rsidP="003D377B"/>
    <w:p w:rsidR="000479DC" w:rsidRDefault="000479DC" w:rsidP="003D377B"/>
    <w:p w:rsidR="008843C9" w:rsidRDefault="000479DC" w:rsidP="000479DC">
      <w:pPr>
        <w:pStyle w:val="PargrafodaLista"/>
        <w:numPr>
          <w:ilvl w:val="0"/>
          <w:numId w:val="3"/>
        </w:numPr>
      </w:pPr>
      <w:r>
        <w:t>Empresa – Tabela onde estarão as empresas.</w:t>
      </w:r>
    </w:p>
    <w:p w:rsidR="008843C9" w:rsidRDefault="008843C9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0479DC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479DC" w:rsidRPr="00D75F24" w:rsidRDefault="000479DC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0479DC" w:rsidRPr="00D75F24" w:rsidRDefault="000479D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0479DC" w:rsidRPr="00D75F24" w:rsidRDefault="000479D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0479DC" w:rsidRPr="00D95AD9" w:rsidRDefault="000479D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0479DC" w:rsidRPr="00D75F24" w:rsidRDefault="000479D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0479DC" w:rsidRPr="00D75F24" w:rsidRDefault="000479D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0479DC" w:rsidRPr="00D75F24" w:rsidRDefault="000479D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0479DC" w:rsidRPr="00D75F24" w:rsidRDefault="000479D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0479DC" w:rsidRPr="00122635" w:rsidRDefault="000479D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0479DC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479DC" w:rsidRDefault="000479DC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0479DC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0479DC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479DC" w:rsidRPr="00D95AD9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479DC" w:rsidRPr="00D95AD9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79DC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0479DC" w:rsidRPr="00D95AD9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D95AD9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D95AD9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9DC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479DC" w:rsidRPr="00D95AD9" w:rsidRDefault="000479DC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0479DC" w:rsidRPr="00D95AD9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479DC" w:rsidRPr="00D95AD9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0479DC" w:rsidRPr="00D95AD9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479DC" w:rsidRPr="00D95AD9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79DC" w:rsidRPr="00D95AD9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79DC" w:rsidRPr="00D95AD9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D95AD9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D95AD9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479DC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479DC" w:rsidRPr="00503DD5" w:rsidRDefault="000479DC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0479DC" w:rsidRPr="00503DD5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479DC" w:rsidRPr="00503DD5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0479DC" w:rsidRPr="00503DD5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479DC" w:rsidRPr="00503DD5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9DC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479DC" w:rsidRPr="00503DD5" w:rsidRDefault="000479DC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0479DC" w:rsidRPr="00503DD5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0479DC" w:rsidRPr="00503DD5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0479DC" w:rsidRPr="00503DD5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0479DC" w:rsidRPr="00503DD5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79DC" w:rsidRPr="00566BED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79DC" w:rsidRPr="00566BED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566BED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566BED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9DC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479DC" w:rsidRPr="00566BED" w:rsidRDefault="000479DC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0479DC" w:rsidRPr="00566BED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0479DC" w:rsidRPr="00566BED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479DC" w:rsidRPr="00566BED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0479DC" w:rsidRPr="00566BED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79DC" w:rsidRPr="00566BED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79DC" w:rsidRPr="00566BED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566BED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566BED" w:rsidRDefault="000479D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479DC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479DC" w:rsidRPr="00566BED" w:rsidRDefault="000479DC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479DC" w:rsidRPr="00566BED" w:rsidRDefault="000479D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43C9" w:rsidRDefault="008843C9" w:rsidP="003D377B"/>
    <w:p w:rsidR="008843C9" w:rsidRDefault="00390DC3" w:rsidP="00390DC3">
      <w:pPr>
        <w:pStyle w:val="PargrafodaLista"/>
        <w:numPr>
          <w:ilvl w:val="0"/>
          <w:numId w:val="3"/>
        </w:numPr>
      </w:pPr>
      <w:r>
        <w:t>MeioPagamento</w:t>
      </w:r>
    </w:p>
    <w:p w:rsidR="00390DC3" w:rsidRDefault="00390DC3" w:rsidP="00390DC3">
      <w:pPr>
        <w:pStyle w:val="PargrafodaLista"/>
      </w:pPr>
    </w:p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390DC3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Pr="00D75F24" w:rsidRDefault="00390DC3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390DC3" w:rsidRPr="00D75F24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390DC3" w:rsidRPr="00D75F24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390DC3" w:rsidRPr="00D95AD9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390DC3" w:rsidRPr="00D75F24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390DC3" w:rsidRPr="00D75F24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390DC3" w:rsidRPr="00D75F24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390DC3" w:rsidRPr="00D75F24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390DC3" w:rsidRPr="00122635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390DC3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Default="00390DC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390DC3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390DC3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90DC3" w:rsidRPr="00D95AD9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390DC3" w:rsidRPr="00D95AD9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390DC3" w:rsidRPr="00D95AD9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D95AD9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D95AD9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DC3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Pr="00D95AD9" w:rsidRDefault="00390DC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90DC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Pr="00503DD5" w:rsidRDefault="00390DC3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390DC3" w:rsidRPr="00503DD5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390DC3" w:rsidRPr="00503DD5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390DC3" w:rsidRPr="00503DD5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390DC3" w:rsidRPr="00503DD5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DC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Pr="00503DD5" w:rsidRDefault="00390DC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390DC3" w:rsidRPr="00503DD5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390DC3" w:rsidRPr="00503DD5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390DC3" w:rsidRPr="00503DD5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390DC3" w:rsidRPr="00503DD5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DC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Pr="00566BED" w:rsidRDefault="00390DC3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90DC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Pr="00566BED" w:rsidRDefault="00390DC3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259F" w:rsidRDefault="00F2259F" w:rsidP="003D377B"/>
    <w:p w:rsidR="00F2259F" w:rsidRDefault="00390DC3" w:rsidP="00390DC3">
      <w:pPr>
        <w:pStyle w:val="PargrafodaLista"/>
        <w:numPr>
          <w:ilvl w:val="0"/>
          <w:numId w:val="3"/>
        </w:numPr>
      </w:pPr>
      <w:r>
        <w:t>CondicaoPagamento</w:t>
      </w:r>
    </w:p>
    <w:p w:rsidR="00F2259F" w:rsidRDefault="00F2259F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390DC3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Pr="00D75F24" w:rsidRDefault="00390DC3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390DC3" w:rsidRPr="00D75F24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390DC3" w:rsidRPr="00D75F24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390DC3" w:rsidRPr="00D95AD9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390DC3" w:rsidRPr="00D75F24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390DC3" w:rsidRPr="00D75F24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390DC3" w:rsidRPr="00D75F24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390DC3" w:rsidRPr="00D75F24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390DC3" w:rsidRPr="00122635" w:rsidRDefault="00390DC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390DC3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Default="00390DC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390DC3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390DC3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90DC3" w:rsidRPr="00D95AD9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390DC3" w:rsidRPr="00D95AD9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390DC3" w:rsidRPr="00D95AD9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D95AD9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D95AD9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DC3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Pr="00D95AD9" w:rsidRDefault="00390DC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D95AD9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90DC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Pr="00503DD5" w:rsidRDefault="00390DC3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390DC3" w:rsidRPr="00503DD5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390DC3" w:rsidRPr="00503DD5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390DC3" w:rsidRPr="00503DD5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390DC3" w:rsidRPr="00503DD5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DC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Default="00390DC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MeioPagamento</w:t>
            </w:r>
          </w:p>
        </w:tc>
        <w:tc>
          <w:tcPr>
            <w:tcW w:w="1276" w:type="dxa"/>
          </w:tcPr>
          <w:p w:rsidR="00390DC3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390DC3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90DC3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390DC3" w:rsidRPr="00503DD5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90DC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Pr="00503DD5" w:rsidRDefault="00390DC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390DC3" w:rsidRPr="00503DD5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390DC3" w:rsidRPr="00503DD5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390DC3" w:rsidRPr="00503DD5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390DC3" w:rsidRPr="00503DD5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90DC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Pr="00566BED" w:rsidRDefault="00390DC3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DC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90DC3" w:rsidRPr="00566BED" w:rsidRDefault="00390DC3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90DC3" w:rsidRPr="00566BED" w:rsidRDefault="00390DC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90DC3" w:rsidRDefault="00390DC3" w:rsidP="003D377B"/>
    <w:p w:rsidR="00F2259F" w:rsidRDefault="0095715C" w:rsidP="0095715C">
      <w:pPr>
        <w:pStyle w:val="PargrafodaLista"/>
        <w:numPr>
          <w:ilvl w:val="0"/>
          <w:numId w:val="3"/>
        </w:numPr>
      </w:pPr>
      <w:r>
        <w:t>Banco</w:t>
      </w:r>
    </w:p>
    <w:p w:rsidR="0095715C" w:rsidRDefault="0095715C" w:rsidP="0095715C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95715C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715C" w:rsidRPr="00D75F24" w:rsidRDefault="0095715C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95715C" w:rsidRPr="00D75F24" w:rsidRDefault="0095715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95715C" w:rsidRPr="00D75F24" w:rsidRDefault="0095715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95715C" w:rsidRPr="00D95AD9" w:rsidRDefault="0095715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95715C" w:rsidRPr="00D75F24" w:rsidRDefault="0095715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95715C" w:rsidRPr="00D75F24" w:rsidRDefault="0095715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95715C" w:rsidRPr="00D75F24" w:rsidRDefault="0095715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95715C" w:rsidRPr="00D75F24" w:rsidRDefault="0095715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95715C" w:rsidRPr="00122635" w:rsidRDefault="0095715C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95715C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715C" w:rsidRDefault="0095715C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95715C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95715C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:rsidR="0095715C" w:rsidRPr="00D95AD9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715C" w:rsidRPr="00D95AD9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715C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95715C" w:rsidRPr="00D95AD9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715C" w:rsidRPr="00D95AD9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715C" w:rsidRPr="00D95AD9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15C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715C" w:rsidRPr="00503DD5" w:rsidRDefault="0095715C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95715C" w:rsidRPr="00503DD5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95715C" w:rsidRPr="00503DD5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95715C" w:rsidRPr="00503DD5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715C" w:rsidRPr="00503DD5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715C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715C" w:rsidRDefault="0095715C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Empresa</w:t>
            </w:r>
          </w:p>
        </w:tc>
        <w:tc>
          <w:tcPr>
            <w:tcW w:w="1276" w:type="dxa"/>
          </w:tcPr>
          <w:p w:rsidR="0095715C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95715C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715C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715C" w:rsidRPr="00503DD5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715C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95715C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15C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715C" w:rsidRDefault="0095715C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Chave</w:t>
            </w:r>
          </w:p>
        </w:tc>
        <w:tc>
          <w:tcPr>
            <w:tcW w:w="1276" w:type="dxa"/>
          </w:tcPr>
          <w:p w:rsidR="0095715C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95715C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34" w:type="dxa"/>
          </w:tcPr>
          <w:p w:rsidR="0095715C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715C" w:rsidRPr="00503DD5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715C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715C" w:rsidRPr="00503DD5" w:rsidRDefault="0095715C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95715C" w:rsidRPr="00503DD5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95715C" w:rsidRPr="00503DD5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95715C" w:rsidRPr="00503DD5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95715C" w:rsidRPr="00503DD5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715C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715C" w:rsidRPr="00566BED" w:rsidRDefault="0095715C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715C" w:rsidRPr="00566BED" w:rsidRDefault="009571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15C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715C" w:rsidRPr="00566BED" w:rsidRDefault="0095715C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715C" w:rsidRPr="00566BED" w:rsidRDefault="0095715C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2259F" w:rsidRDefault="00F2259F" w:rsidP="003D377B"/>
    <w:p w:rsidR="000D7ADF" w:rsidRDefault="000D7ADF" w:rsidP="003D377B"/>
    <w:p w:rsidR="000D7ADF" w:rsidRDefault="000D7ADF" w:rsidP="003D377B"/>
    <w:p w:rsidR="000D7ADF" w:rsidRDefault="000D7ADF" w:rsidP="003D377B"/>
    <w:p w:rsidR="000D7ADF" w:rsidRDefault="000D7ADF" w:rsidP="003D377B"/>
    <w:p w:rsidR="000D7ADF" w:rsidRDefault="000D7ADF" w:rsidP="003D377B"/>
    <w:p w:rsidR="000D7ADF" w:rsidRDefault="000D7ADF" w:rsidP="003D377B"/>
    <w:p w:rsidR="00F2259F" w:rsidRDefault="000D7ADF" w:rsidP="000D7ADF">
      <w:pPr>
        <w:pStyle w:val="PargrafodaLista"/>
        <w:numPr>
          <w:ilvl w:val="0"/>
          <w:numId w:val="3"/>
        </w:numPr>
      </w:pPr>
      <w:r>
        <w:t>PreClienteEmpresa</w:t>
      </w:r>
    </w:p>
    <w:p w:rsidR="00F2259F" w:rsidRDefault="00F2259F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0D7ADF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7ADF" w:rsidRPr="00D75F24" w:rsidRDefault="000D7ADF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0D7ADF" w:rsidRPr="00D75F24" w:rsidRDefault="000D7AD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0D7ADF" w:rsidRPr="00D75F24" w:rsidRDefault="000D7AD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0D7ADF" w:rsidRPr="00D95AD9" w:rsidRDefault="000D7AD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0D7ADF" w:rsidRPr="00D75F24" w:rsidRDefault="000D7AD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0D7ADF" w:rsidRPr="00D75F24" w:rsidRDefault="000D7AD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0D7ADF" w:rsidRPr="00D75F24" w:rsidRDefault="000D7AD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0D7ADF" w:rsidRPr="00D75F24" w:rsidRDefault="000D7AD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0D7ADF" w:rsidRPr="00122635" w:rsidRDefault="000D7AD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0D7ADF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7ADF" w:rsidRDefault="000D7AD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PreCliente</w:t>
            </w:r>
          </w:p>
        </w:tc>
        <w:tc>
          <w:tcPr>
            <w:tcW w:w="1276" w:type="dxa"/>
          </w:tcPr>
          <w:p w:rsidR="000D7ADF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0D7ADF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D7ADF" w:rsidRPr="00D95AD9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D7ADF" w:rsidRPr="00D95AD9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0D7ADF" w:rsidRPr="00D95AD9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0D7ADF" w:rsidRPr="00D95AD9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7ADF" w:rsidRPr="00D95AD9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ADF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7ADF" w:rsidRPr="00503DD5" w:rsidRDefault="000D7AD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Empresa</w:t>
            </w:r>
          </w:p>
        </w:tc>
        <w:tc>
          <w:tcPr>
            <w:tcW w:w="1276" w:type="dxa"/>
          </w:tcPr>
          <w:p w:rsidR="000D7ADF" w:rsidRPr="00503DD5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0D7ADF" w:rsidRPr="00503DD5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D7ADF" w:rsidRPr="00503DD5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D7ADF" w:rsidRPr="00503DD5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D7ADF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7ADF" w:rsidRDefault="000D7AD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MeioPagamento</w:t>
            </w:r>
          </w:p>
        </w:tc>
        <w:tc>
          <w:tcPr>
            <w:tcW w:w="1276" w:type="dxa"/>
          </w:tcPr>
          <w:p w:rsidR="000D7ADF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0D7ADF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D7ADF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D7ADF" w:rsidRPr="00503DD5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Pr="00566BED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0D7ADF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7ADF" w:rsidRPr="00566BED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ADF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7ADF" w:rsidRDefault="000D7AD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CondicaoPagamento</w:t>
            </w:r>
          </w:p>
        </w:tc>
        <w:tc>
          <w:tcPr>
            <w:tcW w:w="1276" w:type="dxa"/>
          </w:tcPr>
          <w:p w:rsidR="000D7ADF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0D7ADF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D7ADF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D7ADF" w:rsidRPr="00503DD5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0D7ADF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D7ADF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7ADF" w:rsidRDefault="000D7AD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Banco</w:t>
            </w:r>
          </w:p>
        </w:tc>
        <w:tc>
          <w:tcPr>
            <w:tcW w:w="1276" w:type="dxa"/>
          </w:tcPr>
          <w:p w:rsidR="000D7ADF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0D7ADF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D7ADF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D7ADF" w:rsidRPr="00503DD5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Pr="00566BED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0D7ADF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7ADF" w:rsidRPr="00566BED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ADF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7ADF" w:rsidRPr="00503DD5" w:rsidRDefault="000D7AD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0D7ADF" w:rsidRPr="00503DD5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0D7ADF" w:rsidRPr="00503DD5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0D7ADF" w:rsidRPr="00503DD5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0D7ADF" w:rsidRPr="00503DD5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ADF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7ADF" w:rsidRPr="00566BED" w:rsidRDefault="000D7ADF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7ADF" w:rsidRPr="00566BED" w:rsidRDefault="000D7AD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D7ADF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7ADF" w:rsidRPr="00566BED" w:rsidRDefault="000D7ADF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0D7ADF" w:rsidRPr="00566BED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0D7ADF" w:rsidRPr="00566BED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D7ADF" w:rsidRPr="00566BED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0D7ADF" w:rsidRPr="00566BED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Pr="00566BED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D7ADF" w:rsidRPr="00566BED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7ADF" w:rsidRPr="00566BED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D7ADF" w:rsidRPr="00566BED" w:rsidRDefault="000D7AD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259F" w:rsidRDefault="00F2259F" w:rsidP="003D377B"/>
    <w:p w:rsidR="00F2259F" w:rsidRDefault="00BD7AE1" w:rsidP="00BD7AE1">
      <w:pPr>
        <w:pStyle w:val="PargrafodaLista"/>
        <w:numPr>
          <w:ilvl w:val="0"/>
          <w:numId w:val="3"/>
        </w:numPr>
      </w:pPr>
      <w:r>
        <w:t>OrganizacaoVenda</w:t>
      </w:r>
    </w:p>
    <w:p w:rsidR="00F2259F" w:rsidRDefault="00F2259F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BD7AE1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7AE1" w:rsidRPr="00D75F24" w:rsidRDefault="00BD7AE1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BD7AE1" w:rsidRPr="00D75F24" w:rsidRDefault="00BD7AE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BD7AE1" w:rsidRPr="00D75F24" w:rsidRDefault="00BD7AE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BD7AE1" w:rsidRPr="00D95AD9" w:rsidRDefault="00BD7AE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BD7AE1" w:rsidRPr="00D75F24" w:rsidRDefault="00BD7AE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BD7AE1" w:rsidRPr="00D75F24" w:rsidRDefault="00BD7AE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BD7AE1" w:rsidRPr="00D75F24" w:rsidRDefault="00BD7AE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BD7AE1" w:rsidRPr="00D75F24" w:rsidRDefault="00BD7AE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BD7AE1" w:rsidRPr="00122635" w:rsidRDefault="00BD7AE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BD7AE1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7AE1" w:rsidRDefault="00BD7AE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BD7AE1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D7AE1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D7AE1" w:rsidRPr="00D95AD9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D7AE1" w:rsidRPr="00D95AD9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BD7AE1" w:rsidRPr="00D95AD9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D95AD9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D95AD9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AE1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7AE1" w:rsidRPr="00D95AD9" w:rsidRDefault="00BD7AE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BD7AE1" w:rsidRPr="00D95AD9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BD7AE1" w:rsidRPr="00D95AD9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BD7AE1" w:rsidRPr="00D95AD9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D7AE1" w:rsidRPr="00D95AD9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D95AD9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D95AD9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D95AD9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D95AD9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7AE1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7AE1" w:rsidRPr="00503DD5" w:rsidRDefault="00BD7AE1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BD7AE1" w:rsidRPr="00503DD5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BD7AE1" w:rsidRPr="00503DD5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BD7AE1" w:rsidRPr="00503DD5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D7AE1" w:rsidRPr="00503DD5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AE1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7AE1" w:rsidRDefault="00BD7AE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Empresa</w:t>
            </w:r>
          </w:p>
        </w:tc>
        <w:tc>
          <w:tcPr>
            <w:tcW w:w="1276" w:type="dxa"/>
          </w:tcPr>
          <w:p w:rsidR="00BD7AE1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D7AE1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D7AE1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D7AE1" w:rsidRPr="00503DD5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7AE1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7AE1" w:rsidRDefault="00BD7AE1" w:rsidP="00BD7AE1">
            <w:pPr>
              <w:jc w:val="center"/>
              <w:rPr>
                <w:b w:val="0"/>
              </w:rPr>
            </w:pPr>
            <w:r>
              <w:rPr>
                <w:b w:val="0"/>
              </w:rPr>
              <w:t>Centro</w:t>
            </w:r>
          </w:p>
        </w:tc>
        <w:tc>
          <w:tcPr>
            <w:tcW w:w="1276" w:type="dxa"/>
          </w:tcPr>
          <w:p w:rsidR="00BD7AE1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BD7AE1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BD7AE1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D7AE1" w:rsidRPr="00503DD5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AE1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7AE1" w:rsidRDefault="00BD7AE1" w:rsidP="00BD7AE1">
            <w:pPr>
              <w:jc w:val="center"/>
              <w:rPr>
                <w:b w:val="0"/>
              </w:rPr>
            </w:pPr>
            <w:r>
              <w:rPr>
                <w:b w:val="0"/>
              </w:rPr>
              <w:t>UnidadeFabril</w:t>
            </w:r>
          </w:p>
        </w:tc>
        <w:tc>
          <w:tcPr>
            <w:tcW w:w="1276" w:type="dxa"/>
          </w:tcPr>
          <w:p w:rsidR="00BD7AE1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BD7AE1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BD7AE1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51" w:type="dxa"/>
          </w:tcPr>
          <w:p w:rsidR="00BD7AE1" w:rsidRPr="00503DD5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7AE1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7AE1" w:rsidRPr="00503DD5" w:rsidRDefault="00BD7AE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BD7AE1" w:rsidRPr="00503DD5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BD7AE1" w:rsidRPr="00503DD5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BD7AE1" w:rsidRPr="00503DD5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BD7AE1" w:rsidRPr="00503DD5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7AE1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7AE1" w:rsidRPr="00566BED" w:rsidRDefault="00BD7AE1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AE1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7AE1" w:rsidRPr="00566BED" w:rsidRDefault="00BD7AE1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D7AE1" w:rsidRPr="00566BED" w:rsidRDefault="00BD7AE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D7AE1" w:rsidRDefault="00BD7AE1" w:rsidP="003D377B"/>
    <w:p w:rsidR="00BD7AE1" w:rsidRDefault="004E33FB" w:rsidP="004E33FB">
      <w:pPr>
        <w:pStyle w:val="PargrafodaLista"/>
        <w:numPr>
          <w:ilvl w:val="0"/>
          <w:numId w:val="3"/>
        </w:numPr>
      </w:pPr>
      <w:r>
        <w:t>CanalDistribuicao</w:t>
      </w:r>
    </w:p>
    <w:p w:rsidR="00BD7AE1" w:rsidRDefault="00BD7AE1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4E33FB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33FB" w:rsidRPr="00D75F24" w:rsidRDefault="004E33FB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4E33FB" w:rsidRPr="00D75F24" w:rsidRDefault="004E33F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4E33FB" w:rsidRPr="00D75F24" w:rsidRDefault="004E33F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4E33FB" w:rsidRPr="00D95AD9" w:rsidRDefault="004E33F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4E33FB" w:rsidRPr="00D75F24" w:rsidRDefault="004E33F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4E33FB" w:rsidRPr="00D75F24" w:rsidRDefault="004E33F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4E33FB" w:rsidRPr="00D75F24" w:rsidRDefault="004E33F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4E33FB" w:rsidRPr="00D75F24" w:rsidRDefault="004E33F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4E33FB" w:rsidRPr="00122635" w:rsidRDefault="004E33F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4E33FB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33FB" w:rsidRDefault="004E33F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4E33FB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4E33FB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E33FB" w:rsidRPr="00D95AD9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E33FB" w:rsidRPr="00D95AD9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E33FB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4E33FB" w:rsidRPr="00D95AD9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E33FB" w:rsidRPr="00D95AD9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E33FB" w:rsidRPr="00D95AD9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3FB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33FB" w:rsidRPr="00D95AD9" w:rsidRDefault="004E33F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4E33FB" w:rsidRPr="00D95AD9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4E33FB" w:rsidRPr="00D95AD9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4E33FB" w:rsidRPr="00D95AD9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E33FB" w:rsidRPr="00D95AD9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E33FB" w:rsidRPr="00D95AD9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E33FB" w:rsidRPr="00D95AD9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E33FB" w:rsidRPr="00D95AD9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E33FB" w:rsidRPr="00D95AD9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E33FB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33FB" w:rsidRPr="00503DD5" w:rsidRDefault="004E33FB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4E33FB" w:rsidRPr="00503DD5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4E33FB" w:rsidRPr="00503DD5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4E33FB" w:rsidRPr="00503DD5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E33FB" w:rsidRPr="00503DD5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E33FB" w:rsidRPr="00566BED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E33FB" w:rsidRPr="00566BED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E33FB" w:rsidRPr="00566BED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E33FB" w:rsidRPr="00566BED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3FB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33FB" w:rsidRPr="00503DD5" w:rsidRDefault="004E33F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4E33FB" w:rsidRPr="00503DD5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4E33FB" w:rsidRPr="00503DD5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4E33FB" w:rsidRPr="00503DD5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4E33FB" w:rsidRPr="00503DD5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E33FB" w:rsidRPr="00566BED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E33FB" w:rsidRPr="00566BED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E33FB" w:rsidRPr="00566BED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E33FB" w:rsidRPr="00566BED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3FB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33FB" w:rsidRPr="00566BED" w:rsidRDefault="004E33FB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4E33FB" w:rsidRPr="00566BED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4E33FB" w:rsidRPr="00566BED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E33FB" w:rsidRPr="00566BED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4E33FB" w:rsidRPr="00566BED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E33FB" w:rsidRPr="00566BED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E33FB" w:rsidRPr="00566BED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E33FB" w:rsidRPr="00566BED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E33FB" w:rsidRPr="00566BED" w:rsidRDefault="004E33F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E33FB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33FB" w:rsidRPr="00566BED" w:rsidRDefault="004E33FB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4E33FB" w:rsidRPr="00566BED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4E33FB" w:rsidRPr="00566BED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E33FB" w:rsidRPr="00566BED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4E33FB" w:rsidRPr="00566BED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E33FB" w:rsidRPr="00566BED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E33FB" w:rsidRPr="00566BED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E33FB" w:rsidRPr="00566BED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E33FB" w:rsidRPr="00566BED" w:rsidRDefault="004E33F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D7AE1" w:rsidRDefault="00BD7AE1" w:rsidP="003D377B"/>
    <w:p w:rsidR="004E33FB" w:rsidRDefault="00324394" w:rsidP="00324394">
      <w:pPr>
        <w:pStyle w:val="PargrafodaLista"/>
        <w:numPr>
          <w:ilvl w:val="0"/>
          <w:numId w:val="3"/>
        </w:numPr>
      </w:pPr>
      <w:r>
        <w:t>Categoria</w:t>
      </w:r>
    </w:p>
    <w:p w:rsidR="0029103C" w:rsidRDefault="0029103C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324394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24394" w:rsidRPr="00D75F24" w:rsidRDefault="00324394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324394" w:rsidRPr="00D75F24" w:rsidRDefault="003243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324394" w:rsidRPr="00D75F24" w:rsidRDefault="003243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324394" w:rsidRPr="00D95AD9" w:rsidRDefault="003243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324394" w:rsidRPr="00D75F24" w:rsidRDefault="003243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324394" w:rsidRPr="00D75F24" w:rsidRDefault="003243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324394" w:rsidRPr="00D75F24" w:rsidRDefault="003243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324394" w:rsidRPr="00D75F24" w:rsidRDefault="003243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324394" w:rsidRPr="00122635" w:rsidRDefault="003243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324394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24394" w:rsidRDefault="00324394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324394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324394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24394" w:rsidRPr="00D95AD9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324394" w:rsidRPr="00D95AD9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24394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324394" w:rsidRPr="00D95AD9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24394" w:rsidRPr="00D95AD9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24394" w:rsidRPr="00D95AD9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4394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24394" w:rsidRPr="00D95AD9" w:rsidRDefault="00324394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324394" w:rsidRPr="00D95AD9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324394" w:rsidRPr="00D95AD9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324394" w:rsidRPr="00D95AD9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324394" w:rsidRPr="00D95AD9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24394" w:rsidRPr="00D95AD9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24394" w:rsidRPr="00D95AD9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24394" w:rsidRPr="00D95AD9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24394" w:rsidRPr="00D95AD9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4394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24394" w:rsidRPr="00503DD5" w:rsidRDefault="00324394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324394" w:rsidRPr="00503DD5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324394" w:rsidRPr="00503DD5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324394" w:rsidRPr="00503DD5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324394" w:rsidRPr="00503DD5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24394" w:rsidRPr="00566BED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24394" w:rsidRPr="00566BED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24394" w:rsidRPr="00566BED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24394" w:rsidRPr="00566BED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4394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24394" w:rsidRPr="00503DD5" w:rsidRDefault="00324394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324394" w:rsidRPr="00503DD5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324394" w:rsidRPr="00503DD5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324394" w:rsidRPr="00503DD5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324394" w:rsidRPr="00503DD5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24394" w:rsidRPr="00566BED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24394" w:rsidRPr="00566BED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24394" w:rsidRPr="00566BED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24394" w:rsidRPr="00566BED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4394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24394" w:rsidRPr="00566BED" w:rsidRDefault="00324394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324394" w:rsidRPr="00566BED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324394" w:rsidRPr="00566BED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24394" w:rsidRPr="00566BED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324394" w:rsidRPr="00566BED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24394" w:rsidRPr="00566BED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24394" w:rsidRPr="00566BED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24394" w:rsidRPr="00566BED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24394" w:rsidRPr="00566BED" w:rsidRDefault="003243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4394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24394" w:rsidRPr="00566BED" w:rsidRDefault="00324394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324394" w:rsidRPr="00566BED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324394" w:rsidRPr="00566BED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24394" w:rsidRPr="00566BED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324394" w:rsidRPr="00566BED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24394" w:rsidRPr="00566BED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324394" w:rsidRPr="00566BED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24394" w:rsidRPr="00566BED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324394" w:rsidRPr="00566BED" w:rsidRDefault="003243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103C" w:rsidRDefault="0029103C" w:rsidP="003D377B"/>
    <w:p w:rsidR="009519AF" w:rsidRDefault="009519AF" w:rsidP="003D377B"/>
    <w:p w:rsidR="009519AF" w:rsidRDefault="009519AF" w:rsidP="003D377B"/>
    <w:p w:rsidR="009519AF" w:rsidRDefault="009519AF" w:rsidP="003D377B"/>
    <w:p w:rsidR="0029103C" w:rsidRDefault="009519AF" w:rsidP="009519AF">
      <w:pPr>
        <w:pStyle w:val="PargrafodaLista"/>
        <w:numPr>
          <w:ilvl w:val="0"/>
          <w:numId w:val="3"/>
        </w:numPr>
      </w:pPr>
      <w:r>
        <w:t>EscritorioVenda</w:t>
      </w:r>
    </w:p>
    <w:p w:rsidR="0029103C" w:rsidRDefault="0029103C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9519AF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AF" w:rsidRPr="00D75F24" w:rsidRDefault="009519AF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9519AF" w:rsidRPr="00D75F24" w:rsidRDefault="009519A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9519AF" w:rsidRPr="00D75F24" w:rsidRDefault="009519A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9519AF" w:rsidRPr="00D95AD9" w:rsidRDefault="009519A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9519AF" w:rsidRPr="00D75F24" w:rsidRDefault="009519A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9519AF" w:rsidRPr="00D75F24" w:rsidRDefault="009519A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9519AF" w:rsidRPr="00D75F24" w:rsidRDefault="009519A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9519AF" w:rsidRPr="00D75F24" w:rsidRDefault="009519A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9519AF" w:rsidRPr="00122635" w:rsidRDefault="009519A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9519AF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AF" w:rsidRDefault="009519A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9519AF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9519AF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AF" w:rsidRPr="00D95AD9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AF" w:rsidRPr="00D95AD9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AF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9519AF" w:rsidRPr="00D95AD9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AF" w:rsidRPr="00D95AD9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AF" w:rsidRPr="00D95AD9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9AF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AF" w:rsidRPr="00D95AD9" w:rsidRDefault="009519A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9519AF" w:rsidRPr="00D95AD9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9519AF" w:rsidRPr="00D95AD9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9519AF" w:rsidRPr="00D95AD9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AF" w:rsidRPr="00D95AD9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AF" w:rsidRPr="00D95AD9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AF" w:rsidRPr="00D95AD9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AF" w:rsidRPr="00D95AD9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AF" w:rsidRPr="00D95AD9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19AF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AF" w:rsidRPr="00503DD5" w:rsidRDefault="009519AF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9519AF" w:rsidRPr="00503DD5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9519AF" w:rsidRPr="00503DD5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9519AF" w:rsidRPr="00503DD5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AF" w:rsidRPr="00503DD5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AF" w:rsidRPr="00566BED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AF" w:rsidRPr="00566BED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AF" w:rsidRPr="00566BED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AF" w:rsidRPr="00566BED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9AF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AF" w:rsidRPr="00503DD5" w:rsidRDefault="009519A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9519AF" w:rsidRPr="00503DD5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9519AF" w:rsidRPr="00503DD5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9519AF" w:rsidRPr="00503DD5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9519AF" w:rsidRPr="00503DD5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AF" w:rsidRPr="00566BED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AF" w:rsidRPr="00566BED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AF" w:rsidRPr="00566BED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AF" w:rsidRPr="00566BED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9AF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AF" w:rsidRPr="00566BED" w:rsidRDefault="009519AF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9519AF" w:rsidRPr="00566BED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9519AF" w:rsidRPr="00566BED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AF" w:rsidRPr="00566BED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9519AF" w:rsidRPr="00566BED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AF" w:rsidRPr="00566BED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AF" w:rsidRPr="00566BED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AF" w:rsidRPr="00566BED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AF" w:rsidRPr="00566BED" w:rsidRDefault="009519A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19AF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AF" w:rsidRPr="00566BED" w:rsidRDefault="009519AF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9519AF" w:rsidRPr="00566BED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9519AF" w:rsidRPr="00566BED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AF" w:rsidRPr="00566BED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9519AF" w:rsidRPr="00566BED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AF" w:rsidRPr="00566BED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AF" w:rsidRPr="00566BED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AF" w:rsidRPr="00566BED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AF" w:rsidRPr="00566BED" w:rsidRDefault="009519A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103C" w:rsidRDefault="0029103C" w:rsidP="003D377B"/>
    <w:p w:rsidR="0029103C" w:rsidRDefault="000F0ABD" w:rsidP="000F0ABD">
      <w:pPr>
        <w:pStyle w:val="PargrafodaLista"/>
        <w:numPr>
          <w:ilvl w:val="0"/>
          <w:numId w:val="3"/>
        </w:numPr>
      </w:pPr>
      <w:r>
        <w:t>TabelaPreco</w:t>
      </w:r>
    </w:p>
    <w:p w:rsidR="000F0ABD" w:rsidRDefault="000F0ABD" w:rsidP="000F0ABD">
      <w:pPr>
        <w:pStyle w:val="PargrafodaLista"/>
      </w:pPr>
    </w:p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0F0ABD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ABD" w:rsidRPr="00D75F24" w:rsidRDefault="000F0ABD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0F0ABD" w:rsidRPr="00D75F24" w:rsidRDefault="000F0ABD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0F0ABD" w:rsidRPr="00D75F24" w:rsidRDefault="000F0ABD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0F0ABD" w:rsidRPr="00D95AD9" w:rsidRDefault="000F0ABD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0F0ABD" w:rsidRPr="00D75F24" w:rsidRDefault="000F0ABD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0F0ABD" w:rsidRPr="00D75F24" w:rsidRDefault="000F0ABD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0F0ABD" w:rsidRPr="00D75F24" w:rsidRDefault="000F0ABD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0F0ABD" w:rsidRPr="00D75F24" w:rsidRDefault="000F0ABD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0F0ABD" w:rsidRPr="00122635" w:rsidRDefault="000F0ABD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0F0ABD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ABD" w:rsidRDefault="000F0ABD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0F0AB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0F0AB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F0ABD" w:rsidRPr="00D95AD9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F0ABD" w:rsidRPr="00D95AD9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F0AB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0F0ABD" w:rsidRPr="00D95AD9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F0ABD" w:rsidRPr="00D95AD9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F0ABD" w:rsidRPr="00D95AD9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ABD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ABD" w:rsidRPr="00D95AD9" w:rsidRDefault="000F0ABD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0F0ABD" w:rsidRPr="00D95AD9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F0ABD" w:rsidRPr="00D95AD9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0F0ABD" w:rsidRPr="00D95AD9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F0ABD" w:rsidRPr="00D95AD9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F0ABD" w:rsidRPr="00D95AD9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F0ABD" w:rsidRPr="00D95AD9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F0ABD" w:rsidRPr="00D95AD9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F0ABD" w:rsidRPr="00D95AD9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F0ABD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ABD" w:rsidRPr="00503DD5" w:rsidRDefault="000F0ABD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0F0ABD" w:rsidRPr="00503DD5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F0ABD" w:rsidRPr="00503DD5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0F0ABD" w:rsidRPr="00503DD5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F0ABD" w:rsidRPr="00503DD5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F0ABD" w:rsidRPr="00566BE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F0ABD" w:rsidRPr="00566BE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F0ABD" w:rsidRPr="00566BE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F0ABD" w:rsidRPr="00566BE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ABD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ABD" w:rsidRPr="00503DD5" w:rsidRDefault="000F0ABD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0F0ABD" w:rsidRPr="00503DD5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0F0ABD" w:rsidRPr="00503DD5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0F0ABD" w:rsidRPr="00503DD5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0F0ABD" w:rsidRPr="00503DD5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F0ABD" w:rsidRPr="00566BED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F0ABD" w:rsidRPr="00566BED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F0ABD" w:rsidRPr="00566BED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F0ABD" w:rsidRPr="00566BED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ABD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ABD" w:rsidRPr="00566BED" w:rsidRDefault="000F0ABD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0F0ABD" w:rsidRPr="00566BED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0F0ABD" w:rsidRPr="00566BED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F0ABD" w:rsidRPr="00566BED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0F0ABD" w:rsidRPr="00566BED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F0ABD" w:rsidRPr="00566BED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F0ABD" w:rsidRPr="00566BED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F0ABD" w:rsidRPr="00566BED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F0ABD" w:rsidRPr="00566BED" w:rsidRDefault="000F0ABD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F0ABD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ABD" w:rsidRPr="00566BED" w:rsidRDefault="000F0ABD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0F0ABD" w:rsidRPr="00566BE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0F0ABD" w:rsidRPr="00566BE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F0ABD" w:rsidRPr="00566BE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0F0ABD" w:rsidRPr="00566BE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F0ABD" w:rsidRPr="00566BE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F0ABD" w:rsidRPr="00566BE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F0ABD" w:rsidRPr="00566BE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F0ABD" w:rsidRPr="00566BED" w:rsidRDefault="000F0ABD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103C" w:rsidRDefault="0029103C" w:rsidP="003D377B"/>
    <w:p w:rsidR="0029103C" w:rsidRDefault="006A10D9" w:rsidP="006A10D9">
      <w:pPr>
        <w:pStyle w:val="PargrafodaLista"/>
        <w:numPr>
          <w:ilvl w:val="0"/>
          <w:numId w:val="3"/>
        </w:numPr>
      </w:pPr>
      <w:r>
        <w:t>Vendedor</w:t>
      </w:r>
    </w:p>
    <w:p w:rsidR="006A10D9" w:rsidRDefault="006A10D9" w:rsidP="006A10D9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6A10D9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10D9" w:rsidRPr="00D75F24" w:rsidRDefault="006A10D9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6A10D9" w:rsidRPr="00D75F24" w:rsidRDefault="006A10D9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6A10D9" w:rsidRPr="00D75F24" w:rsidRDefault="006A10D9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6A10D9" w:rsidRPr="00D95AD9" w:rsidRDefault="006A10D9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6A10D9" w:rsidRPr="00D75F24" w:rsidRDefault="006A10D9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6A10D9" w:rsidRPr="00D75F24" w:rsidRDefault="006A10D9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6A10D9" w:rsidRPr="00D75F24" w:rsidRDefault="006A10D9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6A10D9" w:rsidRPr="00D75F24" w:rsidRDefault="006A10D9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6A10D9" w:rsidRPr="00122635" w:rsidRDefault="006A10D9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6A10D9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10D9" w:rsidRDefault="006A10D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6A10D9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6A10D9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A10D9" w:rsidRPr="00D95AD9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A10D9" w:rsidRPr="00D95AD9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A10D9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6A10D9" w:rsidRPr="00D95AD9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A10D9" w:rsidRPr="00D95AD9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A10D9" w:rsidRPr="00D95AD9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0D9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10D9" w:rsidRPr="00D95AD9" w:rsidRDefault="006A10D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6A10D9" w:rsidRPr="00D95AD9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A10D9" w:rsidRPr="00D95AD9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6A10D9" w:rsidRPr="00D95AD9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A10D9" w:rsidRPr="00D95AD9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A10D9" w:rsidRPr="00D95AD9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A10D9" w:rsidRPr="00D95AD9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A10D9" w:rsidRPr="00D95AD9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A10D9" w:rsidRPr="00D95AD9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10D9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10D9" w:rsidRPr="00503DD5" w:rsidRDefault="006A10D9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6A10D9" w:rsidRPr="00503DD5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A10D9" w:rsidRPr="00503DD5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6A10D9" w:rsidRPr="00503DD5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A10D9" w:rsidRPr="00503DD5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A10D9" w:rsidRPr="00566BED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A10D9" w:rsidRPr="00566BED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A10D9" w:rsidRPr="00566BED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A10D9" w:rsidRPr="00566BED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0D9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10D9" w:rsidRPr="00503DD5" w:rsidRDefault="006A10D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6A10D9" w:rsidRPr="00503DD5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6A10D9" w:rsidRPr="00503DD5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6A10D9" w:rsidRPr="00503DD5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6A10D9" w:rsidRPr="00503DD5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A10D9" w:rsidRPr="00566BED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A10D9" w:rsidRPr="00566BED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A10D9" w:rsidRPr="00566BED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A10D9" w:rsidRPr="00566BED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0D9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10D9" w:rsidRPr="00566BED" w:rsidRDefault="006A10D9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6A10D9" w:rsidRPr="00566BED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6A10D9" w:rsidRPr="00566BED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A10D9" w:rsidRPr="00566BED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6A10D9" w:rsidRPr="00566BED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A10D9" w:rsidRPr="00566BED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A10D9" w:rsidRPr="00566BED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A10D9" w:rsidRPr="00566BED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A10D9" w:rsidRPr="00566BED" w:rsidRDefault="006A10D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10D9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10D9" w:rsidRPr="00566BED" w:rsidRDefault="006A10D9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6A10D9" w:rsidRPr="00566BED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6A10D9" w:rsidRPr="00566BED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A10D9" w:rsidRPr="00566BED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6A10D9" w:rsidRPr="00566BED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A10D9" w:rsidRPr="00566BED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A10D9" w:rsidRPr="00566BED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A10D9" w:rsidRPr="00566BED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A10D9" w:rsidRPr="00566BED" w:rsidRDefault="006A10D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103C" w:rsidRDefault="0029103C" w:rsidP="003D377B"/>
    <w:p w:rsidR="001D7E96" w:rsidRDefault="001D7E96" w:rsidP="001D7E96">
      <w:pPr>
        <w:pStyle w:val="PargrafodaLista"/>
        <w:numPr>
          <w:ilvl w:val="0"/>
          <w:numId w:val="3"/>
        </w:numPr>
      </w:pPr>
      <w:r>
        <w:t>SubstituicaoFiscal</w:t>
      </w:r>
    </w:p>
    <w:p w:rsidR="001D7E96" w:rsidRDefault="001D7E96" w:rsidP="001D7E96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1D7E96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Pr="00D75F24" w:rsidRDefault="001D7E96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1D7E96" w:rsidRPr="00D75F24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1D7E96" w:rsidRPr="00D75F24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1D7E96" w:rsidRPr="00D95AD9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1D7E96" w:rsidRPr="00D75F24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1D7E96" w:rsidRPr="00D75F24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1D7E96" w:rsidRPr="00D75F24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1D7E96" w:rsidRPr="00D75F24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1D7E96" w:rsidRPr="00122635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1D7E96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Default="001D7E96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1D7E96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1D7E96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D7E96" w:rsidRPr="00D95AD9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D7E96" w:rsidRPr="00D95AD9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1D7E96" w:rsidRPr="00D95AD9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D95AD9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D95AD9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E96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Pr="00D95AD9" w:rsidRDefault="001D7E96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7E96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Pr="00503DD5" w:rsidRDefault="001D7E96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1D7E96" w:rsidRPr="00503DD5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1D7E96" w:rsidRPr="00503DD5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1D7E96" w:rsidRPr="00503DD5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D7E96" w:rsidRPr="00503DD5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E96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Pr="00503DD5" w:rsidRDefault="001D7E96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1D7E96" w:rsidRPr="00503DD5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1D7E96" w:rsidRPr="00503DD5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1D7E96" w:rsidRPr="00503DD5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1D7E96" w:rsidRPr="00503DD5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E96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Pr="00566BED" w:rsidRDefault="001D7E96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7E96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Pr="00566BED" w:rsidRDefault="001D7E96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7E96" w:rsidRDefault="001D7E96" w:rsidP="001D7E96"/>
    <w:p w:rsidR="00944783" w:rsidRDefault="00944783" w:rsidP="001D7E96"/>
    <w:p w:rsidR="00944783" w:rsidRDefault="00944783" w:rsidP="001D7E96"/>
    <w:p w:rsidR="00944783" w:rsidRDefault="00944783" w:rsidP="001D7E96"/>
    <w:p w:rsidR="00944783" w:rsidRDefault="00944783" w:rsidP="001D7E96"/>
    <w:p w:rsidR="00944783" w:rsidRDefault="00944783" w:rsidP="001D7E96"/>
    <w:p w:rsidR="00944783" w:rsidRDefault="00944783" w:rsidP="001D7E96"/>
    <w:p w:rsidR="00944783" w:rsidRDefault="00944783" w:rsidP="001D7E96"/>
    <w:p w:rsidR="00944783" w:rsidRDefault="00944783" w:rsidP="001D7E96"/>
    <w:p w:rsidR="001D7E96" w:rsidRDefault="001D7E96" w:rsidP="001D7E96">
      <w:pPr>
        <w:pStyle w:val="PargrafodaLista"/>
        <w:numPr>
          <w:ilvl w:val="0"/>
          <w:numId w:val="3"/>
        </w:numPr>
      </w:pPr>
      <w:r>
        <w:t>ClassificacaoFiscal</w:t>
      </w:r>
    </w:p>
    <w:p w:rsidR="0029103C" w:rsidRDefault="0029103C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1D7E96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Pr="00D75F24" w:rsidRDefault="001D7E96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1D7E96" w:rsidRPr="00D75F24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1D7E96" w:rsidRPr="00D75F24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1D7E96" w:rsidRPr="00D95AD9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1D7E96" w:rsidRPr="00D75F24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1D7E96" w:rsidRPr="00D75F24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1D7E96" w:rsidRPr="00D75F24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1D7E96" w:rsidRPr="00D75F24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1D7E96" w:rsidRPr="00122635" w:rsidRDefault="001D7E96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1D7E96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Default="001D7E96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1D7E96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1D7E96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D7E96" w:rsidRPr="00D95AD9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D7E96" w:rsidRPr="00D95AD9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1D7E96" w:rsidRPr="00D95AD9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D95AD9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D95AD9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E96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Pr="00D95AD9" w:rsidRDefault="001D7E96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D95AD9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7E96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Pr="00503DD5" w:rsidRDefault="001D7E96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1D7E96" w:rsidRPr="00503DD5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1D7E96" w:rsidRPr="00503DD5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1D7E96" w:rsidRPr="00503DD5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1D7E96" w:rsidRPr="00503DD5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E96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Pr="00503DD5" w:rsidRDefault="001D7E96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1D7E96" w:rsidRPr="00503DD5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1D7E96" w:rsidRPr="00503DD5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1D7E96" w:rsidRPr="00503DD5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1D7E96" w:rsidRPr="00503DD5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E96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Pr="00566BED" w:rsidRDefault="001D7E96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7E96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D7E96" w:rsidRPr="00566BED" w:rsidRDefault="001D7E96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D7E96" w:rsidRPr="00566BED" w:rsidRDefault="001D7E9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19D3" w:rsidRDefault="009519D3" w:rsidP="003D377B"/>
    <w:p w:rsidR="009519D3" w:rsidRDefault="009519D3" w:rsidP="009519D3">
      <w:pPr>
        <w:pStyle w:val="PargrafodaLista"/>
        <w:numPr>
          <w:ilvl w:val="0"/>
          <w:numId w:val="3"/>
        </w:numPr>
      </w:pPr>
      <w:r>
        <w:t>Rota</w:t>
      </w:r>
    </w:p>
    <w:p w:rsidR="009519D3" w:rsidRDefault="009519D3" w:rsidP="009519D3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9519D3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Pr="00D75F24" w:rsidRDefault="009519D3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9519D3" w:rsidRPr="00D75F24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9519D3" w:rsidRPr="00D75F24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9519D3" w:rsidRPr="00D95AD9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9519D3" w:rsidRPr="00D75F24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9519D3" w:rsidRPr="00D75F24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9519D3" w:rsidRPr="00D75F24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9519D3" w:rsidRPr="00D75F24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9519D3" w:rsidRPr="00122635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9519D3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Default="009519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Pr="00D95AD9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D3" w:rsidRPr="00D95AD9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9519D3" w:rsidRPr="00D95AD9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D95AD9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D95AD9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9D3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Pr="00D95AD9" w:rsidRDefault="009519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9519D3" w:rsidRPr="00D95AD9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9519D3" w:rsidRPr="00D95AD9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9519D3" w:rsidRPr="00D95AD9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D3" w:rsidRPr="00D95AD9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D95AD9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D95AD9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D95AD9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D95AD9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Pr="00503DD5" w:rsidRDefault="009519D3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9519D3" w:rsidRPr="00503DD5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9519D3" w:rsidRPr="00503DD5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9519D3" w:rsidRPr="00503DD5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D3" w:rsidRPr="00503DD5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Pr="00503DD5" w:rsidRDefault="009519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Pr="00566BED" w:rsidRDefault="009519D3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Pr="00566BED" w:rsidRDefault="009519D3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19D3" w:rsidRDefault="009519D3" w:rsidP="003D377B"/>
    <w:p w:rsidR="009519D3" w:rsidRDefault="009519D3" w:rsidP="009519D3">
      <w:pPr>
        <w:pStyle w:val="PargrafodaLista"/>
        <w:numPr>
          <w:ilvl w:val="0"/>
          <w:numId w:val="3"/>
        </w:numPr>
      </w:pPr>
      <w:r>
        <w:t>PreClienteOrganizacao</w:t>
      </w:r>
    </w:p>
    <w:p w:rsidR="0029103C" w:rsidRDefault="0029103C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9519D3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Pr="00D75F24" w:rsidRDefault="009519D3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9519D3" w:rsidRPr="00D75F24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9519D3" w:rsidRPr="00D75F24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9519D3" w:rsidRPr="00D95AD9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9519D3" w:rsidRPr="00D75F24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9519D3" w:rsidRPr="00D75F24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9519D3" w:rsidRPr="00D75F24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9519D3" w:rsidRPr="00D75F24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9519D3" w:rsidRPr="00122635" w:rsidRDefault="009519D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9519D3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Default="009519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PreCliente</w:t>
            </w:r>
          </w:p>
        </w:tc>
        <w:tc>
          <w:tcPr>
            <w:tcW w:w="1276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Pr="00D95AD9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D3" w:rsidRPr="00D95AD9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9519D3" w:rsidRPr="00D95AD9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9519D3" w:rsidRPr="00D95AD9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D95AD9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Pr="00503DD5" w:rsidRDefault="009519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OrganizacaoVenda</w:t>
            </w:r>
          </w:p>
        </w:tc>
        <w:tc>
          <w:tcPr>
            <w:tcW w:w="1276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Default="009519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CanalDistribuicao</w:t>
            </w:r>
          </w:p>
        </w:tc>
        <w:tc>
          <w:tcPr>
            <w:tcW w:w="1276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D3" w:rsidRPr="00503DD5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Default="009519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Categoria</w:t>
            </w:r>
          </w:p>
        </w:tc>
        <w:tc>
          <w:tcPr>
            <w:tcW w:w="1276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Default="009519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Rota</w:t>
            </w:r>
          </w:p>
        </w:tc>
        <w:tc>
          <w:tcPr>
            <w:tcW w:w="1276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D3" w:rsidRPr="00503DD5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Default="009519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SequenciaRota</w:t>
            </w:r>
          </w:p>
        </w:tc>
        <w:tc>
          <w:tcPr>
            <w:tcW w:w="1276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Pr="00503DD5" w:rsidRDefault="009519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TabelaPreco</w:t>
            </w:r>
          </w:p>
        </w:tc>
        <w:tc>
          <w:tcPr>
            <w:tcW w:w="1276" w:type="dxa"/>
          </w:tcPr>
          <w:p w:rsidR="009519D3" w:rsidRPr="00503DD5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9519D3" w:rsidRPr="00503DD5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Pr="00503DD5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D3" w:rsidRPr="00503DD5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Default="009519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Vendedor</w:t>
            </w:r>
          </w:p>
        </w:tc>
        <w:tc>
          <w:tcPr>
            <w:tcW w:w="1276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Default="009519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SubstituicaoFiscal</w:t>
            </w:r>
          </w:p>
        </w:tc>
        <w:tc>
          <w:tcPr>
            <w:tcW w:w="1276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D3" w:rsidRPr="00503DD5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Default="009519D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ClassificacaoFiscal</w:t>
            </w:r>
          </w:p>
        </w:tc>
        <w:tc>
          <w:tcPr>
            <w:tcW w:w="1276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9519D3" w:rsidRPr="00503DD5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Pr="009519D3" w:rsidRDefault="009519D3" w:rsidP="007F3599">
            <w:pPr>
              <w:jc w:val="center"/>
              <w:rPr>
                <w:b w:val="0"/>
              </w:rPr>
            </w:pPr>
            <w:r w:rsidRPr="009519D3"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Pr="00566BED" w:rsidRDefault="009519D3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9D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19D3" w:rsidRPr="00566BED" w:rsidRDefault="009519D3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9519D3" w:rsidRPr="00566BED" w:rsidRDefault="009519D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9103C" w:rsidRDefault="0029103C" w:rsidP="003D377B"/>
    <w:p w:rsidR="009519D3" w:rsidRDefault="00BE6E6F" w:rsidP="00BE6E6F">
      <w:pPr>
        <w:pStyle w:val="PargrafodaLista"/>
        <w:numPr>
          <w:ilvl w:val="0"/>
          <w:numId w:val="3"/>
        </w:numPr>
      </w:pPr>
      <w:r>
        <w:t>UnidadeFederativa</w:t>
      </w:r>
    </w:p>
    <w:p w:rsidR="0029103C" w:rsidRDefault="0029103C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BE6E6F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E6E6F" w:rsidRPr="00D75F24" w:rsidRDefault="00BE6E6F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BE6E6F" w:rsidRPr="00D75F24" w:rsidRDefault="00BE6E6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BE6E6F" w:rsidRPr="00D75F24" w:rsidRDefault="00BE6E6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BE6E6F" w:rsidRPr="00D95AD9" w:rsidRDefault="00BE6E6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BE6E6F" w:rsidRPr="00D75F24" w:rsidRDefault="00BE6E6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BE6E6F" w:rsidRPr="00D75F24" w:rsidRDefault="00BE6E6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BE6E6F" w:rsidRPr="00D75F24" w:rsidRDefault="00BE6E6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BE6E6F" w:rsidRPr="00D75F24" w:rsidRDefault="00BE6E6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BE6E6F" w:rsidRPr="00122635" w:rsidRDefault="00BE6E6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BE6E6F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E6E6F" w:rsidRDefault="00BE6E6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BE6E6F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BE6E6F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:rsidR="00BE6E6F" w:rsidRPr="00D95AD9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E6E6F" w:rsidRPr="00D95AD9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E6E6F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BE6E6F" w:rsidRPr="00D95AD9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E6E6F" w:rsidRPr="00D95AD9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E6E6F" w:rsidRPr="00D95AD9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E6F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E6E6F" w:rsidRPr="00503DD5" w:rsidRDefault="00BE6E6F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BE6E6F" w:rsidRPr="00503DD5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BE6E6F" w:rsidRPr="00503DD5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BE6E6F" w:rsidRPr="00503DD5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E6E6F" w:rsidRPr="00503DD5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E6E6F" w:rsidRPr="00566BED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E6E6F" w:rsidRPr="00566BED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E6E6F" w:rsidRPr="00566BED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E6E6F" w:rsidRPr="00566BED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6E6F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E6E6F" w:rsidRPr="00503DD5" w:rsidRDefault="00BE6E6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BE6E6F" w:rsidRPr="00503DD5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BE6E6F" w:rsidRPr="00503DD5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BE6E6F" w:rsidRPr="00503DD5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BE6E6F" w:rsidRPr="00503DD5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E6E6F" w:rsidRPr="00566BED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E6E6F" w:rsidRPr="00566BED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E6E6F" w:rsidRPr="00566BED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E6E6F" w:rsidRPr="00566BED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72A" w:rsidRPr="00486B0F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6672A" w:rsidRPr="007D2EF5" w:rsidRDefault="00E6672A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6672A" w:rsidRPr="00486B0F" w:rsidRDefault="00E6672A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6E6F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E6E6F" w:rsidRPr="00566BED" w:rsidRDefault="00BE6E6F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BE6E6F" w:rsidRPr="00566BED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BE6E6F" w:rsidRPr="00566BED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E6E6F" w:rsidRPr="00566BED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BE6E6F" w:rsidRPr="00566BED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E6E6F" w:rsidRPr="00566BED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E6E6F" w:rsidRPr="00566BED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E6E6F" w:rsidRPr="00566BED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E6E6F" w:rsidRPr="00566BED" w:rsidRDefault="00BE6E6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72A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E6E6F" w:rsidRPr="00566BED" w:rsidRDefault="00BE6E6F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BE6E6F" w:rsidRPr="00566BED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BE6E6F" w:rsidRPr="00566BED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E6E6F" w:rsidRPr="00566BED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BE6E6F" w:rsidRPr="00566BED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E6E6F" w:rsidRPr="00566BED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E6E6F" w:rsidRPr="00566BED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E6E6F" w:rsidRPr="00566BED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E6E6F" w:rsidRPr="00566BED" w:rsidRDefault="00BE6E6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E6E6F" w:rsidRDefault="00BE6E6F" w:rsidP="003D377B"/>
    <w:p w:rsidR="000D734D" w:rsidRDefault="000D734D" w:rsidP="003D377B"/>
    <w:p w:rsidR="000D734D" w:rsidRDefault="000D734D" w:rsidP="003D377B"/>
    <w:p w:rsidR="00486B0F" w:rsidRDefault="00486B0F" w:rsidP="00486B0F">
      <w:pPr>
        <w:pStyle w:val="PargrafodaLista"/>
        <w:numPr>
          <w:ilvl w:val="0"/>
          <w:numId w:val="3"/>
        </w:numPr>
      </w:pPr>
      <w:r>
        <w:t>DomicilioFiscal</w:t>
      </w:r>
    </w:p>
    <w:p w:rsidR="00486B0F" w:rsidRDefault="00486B0F" w:rsidP="00486B0F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486B0F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86B0F" w:rsidRPr="00D75F24" w:rsidRDefault="00486B0F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486B0F" w:rsidRPr="00D75F24" w:rsidRDefault="00486B0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486B0F" w:rsidRPr="00D75F24" w:rsidRDefault="00486B0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486B0F" w:rsidRPr="00D95AD9" w:rsidRDefault="00486B0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486B0F" w:rsidRPr="00D75F24" w:rsidRDefault="00486B0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486B0F" w:rsidRPr="00D75F24" w:rsidRDefault="00486B0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486B0F" w:rsidRPr="00D75F24" w:rsidRDefault="00486B0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486B0F" w:rsidRPr="00D75F24" w:rsidRDefault="00486B0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486B0F" w:rsidRPr="00122635" w:rsidRDefault="00486B0F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486B0F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86B0F" w:rsidRDefault="00486B0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486B0F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486B0F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34" w:type="dxa"/>
          </w:tcPr>
          <w:p w:rsidR="00486B0F" w:rsidRPr="00D95AD9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86B0F" w:rsidRPr="00D95AD9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86B0F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67" w:type="dxa"/>
          </w:tcPr>
          <w:p w:rsidR="00486B0F" w:rsidRPr="00D95AD9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86B0F" w:rsidRPr="00D95AD9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86B0F" w:rsidRPr="00D95AD9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B0F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86B0F" w:rsidRPr="00503DD5" w:rsidRDefault="00486B0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CepDe</w:t>
            </w:r>
          </w:p>
        </w:tc>
        <w:tc>
          <w:tcPr>
            <w:tcW w:w="1276" w:type="dxa"/>
          </w:tcPr>
          <w:p w:rsidR="00486B0F" w:rsidRPr="00503DD5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486B0F" w:rsidRPr="00503DD5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:rsidR="00486B0F" w:rsidRPr="00503DD5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86B0F" w:rsidRPr="00503DD5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86B0F" w:rsidRPr="00566BED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86B0F" w:rsidRPr="00566BED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86B0F" w:rsidRPr="00566BED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86B0F" w:rsidRPr="00566BED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6B0F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86B0F" w:rsidRDefault="00486B0F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CepAte</w:t>
            </w:r>
          </w:p>
        </w:tc>
        <w:tc>
          <w:tcPr>
            <w:tcW w:w="1276" w:type="dxa"/>
          </w:tcPr>
          <w:p w:rsidR="00486B0F" w:rsidRPr="00503DD5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486B0F" w:rsidRPr="00503DD5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:rsidR="00486B0F" w:rsidRPr="00503DD5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86B0F" w:rsidRPr="00503DD5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86B0F" w:rsidRPr="00566BED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86B0F" w:rsidRPr="00566BED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86B0F" w:rsidRPr="00566BED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86B0F" w:rsidRPr="00566BED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2EF5" w:rsidRPr="00486B0F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D2EF5" w:rsidRPr="007D2EF5" w:rsidRDefault="007D2EF5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7D2EF5" w:rsidRPr="00486B0F" w:rsidRDefault="007D2EF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7D2EF5" w:rsidRPr="00486B0F" w:rsidRDefault="007D2EF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D2EF5" w:rsidRPr="00486B0F" w:rsidRDefault="007D2EF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D2EF5" w:rsidRPr="00486B0F" w:rsidRDefault="007D2EF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D2EF5" w:rsidRPr="00486B0F" w:rsidRDefault="007D2EF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D2EF5" w:rsidRPr="00486B0F" w:rsidRDefault="007D2EF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D2EF5" w:rsidRPr="00486B0F" w:rsidRDefault="007D2EF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D2EF5" w:rsidRPr="00486B0F" w:rsidRDefault="007D2EF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3874" w:rsidRPr="00486B0F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86B0F" w:rsidRPr="00486B0F" w:rsidRDefault="00486B0F" w:rsidP="007F3599">
            <w:pPr>
              <w:jc w:val="center"/>
              <w:rPr>
                <w:b w:val="0"/>
              </w:rPr>
            </w:pPr>
            <w:r w:rsidRPr="00486B0F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486B0F" w:rsidRPr="00486B0F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B0F">
              <w:t>Datetime</w:t>
            </w:r>
          </w:p>
        </w:tc>
        <w:tc>
          <w:tcPr>
            <w:tcW w:w="1134" w:type="dxa"/>
          </w:tcPr>
          <w:p w:rsidR="00486B0F" w:rsidRPr="00486B0F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86B0F" w:rsidRPr="00486B0F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86B0F">
              <w:t>Getdate(</w:t>
            </w:r>
            <w:proofErr w:type="gramEnd"/>
            <w:r w:rsidRPr="00486B0F">
              <w:t>)</w:t>
            </w:r>
          </w:p>
        </w:tc>
        <w:tc>
          <w:tcPr>
            <w:tcW w:w="2551" w:type="dxa"/>
          </w:tcPr>
          <w:p w:rsidR="00486B0F" w:rsidRPr="00486B0F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86B0F" w:rsidRPr="00486B0F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86B0F" w:rsidRPr="00486B0F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86B0F" w:rsidRPr="00486B0F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86B0F" w:rsidRPr="00486B0F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2EF5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86B0F" w:rsidRPr="00566BED" w:rsidRDefault="00486B0F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486B0F" w:rsidRPr="00566BED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486B0F" w:rsidRPr="00566BED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86B0F" w:rsidRPr="00566BED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486B0F" w:rsidRPr="00566BED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86B0F" w:rsidRPr="00566BED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86B0F" w:rsidRPr="00566BED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86B0F" w:rsidRPr="00566BED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86B0F" w:rsidRPr="00566BED" w:rsidRDefault="00486B0F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86B0F" w:rsidRDefault="00486B0F" w:rsidP="003D377B"/>
    <w:p w:rsidR="00245FE4" w:rsidRDefault="00245FE4" w:rsidP="00245FE4">
      <w:pPr>
        <w:pStyle w:val="PargrafodaLista"/>
        <w:numPr>
          <w:ilvl w:val="0"/>
          <w:numId w:val="3"/>
        </w:numPr>
      </w:pPr>
      <w:r>
        <w:t>PreClienteEndereco</w:t>
      </w:r>
    </w:p>
    <w:p w:rsidR="00245FE4" w:rsidRDefault="00245FE4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0247D5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247D5" w:rsidRPr="00D75F24" w:rsidRDefault="000247D5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0247D5" w:rsidRPr="00D75F24" w:rsidRDefault="000247D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0247D5" w:rsidRPr="00D75F24" w:rsidRDefault="000247D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0247D5" w:rsidRPr="00D95AD9" w:rsidRDefault="000247D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0247D5" w:rsidRPr="00D75F24" w:rsidRDefault="000247D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0247D5" w:rsidRPr="00D75F24" w:rsidRDefault="000247D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0247D5" w:rsidRPr="00D75F24" w:rsidRDefault="000247D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0247D5" w:rsidRPr="00D75F24" w:rsidRDefault="000247D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0247D5" w:rsidRPr="00122635" w:rsidRDefault="000247D5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0247D5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247D5" w:rsidRDefault="000247D5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PreCliente</w:t>
            </w:r>
          </w:p>
        </w:tc>
        <w:tc>
          <w:tcPr>
            <w:tcW w:w="1276" w:type="dxa"/>
          </w:tcPr>
          <w:p w:rsidR="000247D5" w:rsidRDefault="000247D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0247D5" w:rsidRDefault="000247D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247D5" w:rsidRPr="00D95AD9" w:rsidRDefault="000247D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247D5" w:rsidRPr="00D95AD9" w:rsidRDefault="000247D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247D5" w:rsidRDefault="000247D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0247D5" w:rsidRPr="00D95AD9" w:rsidRDefault="000247D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0247D5" w:rsidRPr="00D95AD9" w:rsidRDefault="000247D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247D5" w:rsidRPr="00D95AD9" w:rsidRDefault="000247D5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47D5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247D5" w:rsidRPr="00503DD5" w:rsidRDefault="000247D5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Rua</w:t>
            </w:r>
          </w:p>
        </w:tc>
        <w:tc>
          <w:tcPr>
            <w:tcW w:w="1276" w:type="dxa"/>
          </w:tcPr>
          <w:p w:rsidR="000247D5" w:rsidRPr="00503DD5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247D5" w:rsidRPr="00503DD5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0247D5" w:rsidRPr="00503DD5" w:rsidRDefault="000247D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247D5" w:rsidRPr="00503DD5" w:rsidRDefault="000247D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247D5" w:rsidRPr="00566BED" w:rsidRDefault="000247D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247D5" w:rsidRPr="00566BED" w:rsidRDefault="000247D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247D5" w:rsidRPr="00566BED" w:rsidRDefault="000247D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247D5" w:rsidRPr="00566BED" w:rsidRDefault="000247D5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Numero</w:t>
            </w:r>
          </w:p>
        </w:tc>
        <w:tc>
          <w:tcPr>
            <w:tcW w:w="1276" w:type="dxa"/>
          </w:tcPr>
          <w:p w:rsidR="00D17F19" w:rsidRPr="00503DD5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Pr="00503DD5" w:rsidRDefault="006F10B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:rsidR="00D17F19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03DD5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Complemento</w:t>
            </w:r>
          </w:p>
        </w:tc>
        <w:tc>
          <w:tcPr>
            <w:tcW w:w="1276" w:type="dxa"/>
          </w:tcPr>
          <w:p w:rsidR="00D17F19" w:rsidRPr="00503DD5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Pr="00503DD5" w:rsidRDefault="006F10B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34" w:type="dxa"/>
          </w:tcPr>
          <w:p w:rsidR="00D17F19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03DD5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Bairro</w:t>
            </w:r>
          </w:p>
        </w:tc>
        <w:tc>
          <w:tcPr>
            <w:tcW w:w="1276" w:type="dxa"/>
          </w:tcPr>
          <w:p w:rsidR="00D17F19" w:rsidRPr="00503DD5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Pr="00503DD5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D17F19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03DD5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Cidade</w:t>
            </w:r>
          </w:p>
        </w:tc>
        <w:tc>
          <w:tcPr>
            <w:tcW w:w="1276" w:type="dxa"/>
          </w:tcPr>
          <w:p w:rsidR="00D17F19" w:rsidRPr="00503DD5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Pr="00503DD5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D17F19" w:rsidRPr="00503DD5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03DD5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Pr="00503DD5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DomicilioFiscal</w:t>
            </w:r>
          </w:p>
        </w:tc>
        <w:tc>
          <w:tcPr>
            <w:tcW w:w="1276" w:type="dxa"/>
          </w:tcPr>
          <w:p w:rsidR="00D17F19" w:rsidRPr="00503DD5" w:rsidRDefault="00A0387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Pr="00503DD5" w:rsidRDefault="00A0387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34" w:type="dxa"/>
          </w:tcPr>
          <w:p w:rsidR="00D17F19" w:rsidRPr="00503DD5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03DD5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Cep</w:t>
            </w:r>
          </w:p>
        </w:tc>
        <w:tc>
          <w:tcPr>
            <w:tcW w:w="1276" w:type="dxa"/>
          </w:tcPr>
          <w:p w:rsidR="00D17F19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D17F19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03DD5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UnidadeFederativa</w:t>
            </w:r>
          </w:p>
        </w:tc>
        <w:tc>
          <w:tcPr>
            <w:tcW w:w="1276" w:type="dxa"/>
          </w:tcPr>
          <w:p w:rsidR="00D17F19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D17F19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17F19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03DD5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486B0F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Observação</w:t>
            </w:r>
          </w:p>
        </w:tc>
        <w:tc>
          <w:tcPr>
            <w:tcW w:w="1276" w:type="dxa"/>
          </w:tcPr>
          <w:p w:rsidR="00D17F19" w:rsidRPr="00503DD5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Pr="00503DD5" w:rsidRDefault="006F10B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34" w:type="dxa"/>
          </w:tcPr>
          <w:p w:rsidR="00D17F19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03DD5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Pr="009519D3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1276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Pr="009519D3" w:rsidRDefault="00D17F19" w:rsidP="007F3599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Fax</w:t>
            </w:r>
            <w:proofErr w:type="gramEnd"/>
          </w:p>
        </w:tc>
        <w:tc>
          <w:tcPr>
            <w:tcW w:w="1276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Pr="009519D3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Celular</w:t>
            </w:r>
          </w:p>
        </w:tc>
        <w:tc>
          <w:tcPr>
            <w:tcW w:w="1276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Pr="009519D3" w:rsidRDefault="00D17F19" w:rsidP="007F3599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Email</w:t>
            </w:r>
            <w:proofErr w:type="gramEnd"/>
          </w:p>
        </w:tc>
        <w:tc>
          <w:tcPr>
            <w:tcW w:w="1276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Pr="00566BED" w:rsidRDefault="006F10B6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Pr="009519D3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Email2</w:t>
            </w:r>
          </w:p>
        </w:tc>
        <w:tc>
          <w:tcPr>
            <w:tcW w:w="1276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Pr="00566BED" w:rsidRDefault="006F10B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Pr="009519D3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Contato</w:t>
            </w:r>
          </w:p>
        </w:tc>
        <w:tc>
          <w:tcPr>
            <w:tcW w:w="1276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Default="00D17F19" w:rsidP="007F3599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Site</w:t>
            </w:r>
            <w:proofErr w:type="gramEnd"/>
          </w:p>
        </w:tc>
        <w:tc>
          <w:tcPr>
            <w:tcW w:w="1276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7F19" w:rsidRPr="00566BED" w:rsidRDefault="006F10B6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Pr="009519D3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Latitude</w:t>
            </w:r>
          </w:p>
        </w:tc>
        <w:tc>
          <w:tcPr>
            <w:tcW w:w="1276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18,9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Pr="009519D3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Longitude</w:t>
            </w:r>
          </w:p>
        </w:tc>
        <w:tc>
          <w:tcPr>
            <w:tcW w:w="1276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18,9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Pr="009519D3" w:rsidRDefault="00D17F19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Raio</w:t>
            </w:r>
          </w:p>
        </w:tc>
        <w:tc>
          <w:tcPr>
            <w:tcW w:w="1276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18,9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Pr="00566BED" w:rsidRDefault="00D17F19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F19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19" w:rsidRPr="00566BED" w:rsidRDefault="00D17F19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7F19" w:rsidRPr="00566BED" w:rsidRDefault="00D17F19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45FE4" w:rsidRDefault="00245FE4" w:rsidP="003D377B"/>
    <w:p w:rsidR="004514E7" w:rsidRDefault="004514E7" w:rsidP="004514E7">
      <w:pPr>
        <w:pStyle w:val="PargrafodaLista"/>
        <w:numPr>
          <w:ilvl w:val="0"/>
          <w:numId w:val="3"/>
        </w:numPr>
      </w:pPr>
      <w:r>
        <w:t>EstadoCivil</w:t>
      </w:r>
    </w:p>
    <w:p w:rsidR="004514E7" w:rsidRDefault="004514E7" w:rsidP="004514E7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4514E7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Pr="00D75F24" w:rsidRDefault="004514E7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4514E7" w:rsidRPr="00D75F24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4514E7" w:rsidRPr="00D75F24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4514E7" w:rsidRPr="00D95AD9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4514E7" w:rsidRPr="00D75F24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4514E7" w:rsidRPr="00D75F24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4514E7" w:rsidRPr="00D75F24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4514E7" w:rsidRPr="00D75F24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4514E7" w:rsidRPr="00122635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4514E7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Default="004514E7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4514E7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4514E7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14E7" w:rsidRPr="00D95AD9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514E7" w:rsidRPr="00D95AD9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4514E7" w:rsidRPr="00D95AD9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D95AD9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D95AD9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4E7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Pr="00503DD5" w:rsidRDefault="004514E7" w:rsidP="007F3599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4514E7" w:rsidRPr="00503DD5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4514E7" w:rsidRPr="00503DD5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:rsidR="004514E7" w:rsidRPr="00503DD5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514E7" w:rsidRPr="00503DD5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14E7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Pr="00503DD5" w:rsidRDefault="004514E7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4E7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Pr="00566BED" w:rsidRDefault="004514E7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14E7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Pr="00566BED" w:rsidRDefault="004514E7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14E7" w:rsidRDefault="004514E7" w:rsidP="003D377B"/>
    <w:p w:rsidR="00944783" w:rsidRDefault="00944783" w:rsidP="003D377B"/>
    <w:p w:rsidR="00944783" w:rsidRDefault="00944783" w:rsidP="003D377B"/>
    <w:p w:rsidR="00944783" w:rsidRDefault="00944783" w:rsidP="003D377B"/>
    <w:p w:rsidR="00944783" w:rsidRDefault="00944783" w:rsidP="003D377B"/>
    <w:p w:rsidR="00944783" w:rsidRDefault="00944783" w:rsidP="003D377B"/>
    <w:p w:rsidR="00944783" w:rsidRDefault="00944783" w:rsidP="003D377B"/>
    <w:p w:rsidR="00944783" w:rsidRDefault="00944783" w:rsidP="003D377B"/>
    <w:p w:rsidR="00245FE4" w:rsidRDefault="004514E7" w:rsidP="004514E7">
      <w:pPr>
        <w:pStyle w:val="PargrafodaLista"/>
        <w:numPr>
          <w:ilvl w:val="0"/>
          <w:numId w:val="3"/>
        </w:numPr>
      </w:pPr>
      <w:r>
        <w:t>PreClienteSocio</w:t>
      </w:r>
    </w:p>
    <w:p w:rsidR="004514E7" w:rsidRDefault="004514E7" w:rsidP="004514E7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4514E7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Pr="00D75F24" w:rsidRDefault="004514E7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4514E7" w:rsidRPr="00D75F24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4514E7" w:rsidRPr="00D75F24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4514E7" w:rsidRPr="00D95AD9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4514E7" w:rsidRPr="00D75F24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4514E7" w:rsidRPr="00D75F24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4514E7" w:rsidRPr="00D75F24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4514E7" w:rsidRPr="00D75F24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4514E7" w:rsidRPr="00122635" w:rsidRDefault="004514E7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4514E7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Default="004514E7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4514E7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4514E7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14E7" w:rsidRPr="00D95AD9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514E7" w:rsidRPr="00D95AD9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4514E7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D95AD9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4E7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Default="004514E7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PreCliente</w:t>
            </w:r>
          </w:p>
        </w:tc>
        <w:tc>
          <w:tcPr>
            <w:tcW w:w="1276" w:type="dxa"/>
          </w:tcPr>
          <w:p w:rsidR="004514E7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4514E7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14E7" w:rsidRPr="00D95AD9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514E7" w:rsidRPr="00D95AD9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D95AD9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4514E7" w:rsidRPr="00D95AD9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D95AD9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14E7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Pr="00503DD5" w:rsidRDefault="004514E7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1276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4E7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Default="004514E7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Cpf</w:t>
            </w:r>
          </w:p>
        </w:tc>
        <w:tc>
          <w:tcPr>
            <w:tcW w:w="1276" w:type="dxa"/>
          </w:tcPr>
          <w:p w:rsidR="004514E7" w:rsidRPr="00503DD5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4514E7" w:rsidRPr="00503DD5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34" w:type="dxa"/>
          </w:tcPr>
          <w:p w:rsidR="004514E7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514E7" w:rsidRPr="00503DD5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14E7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Default="004514E7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DataNascimento</w:t>
            </w:r>
          </w:p>
        </w:tc>
        <w:tc>
          <w:tcPr>
            <w:tcW w:w="1276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134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14E7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4E7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Default="004514E7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Nacionalidade</w:t>
            </w:r>
          </w:p>
        </w:tc>
        <w:tc>
          <w:tcPr>
            <w:tcW w:w="1276" w:type="dxa"/>
          </w:tcPr>
          <w:p w:rsidR="004514E7" w:rsidRPr="00503DD5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4514E7" w:rsidRPr="00503DD5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34" w:type="dxa"/>
          </w:tcPr>
          <w:p w:rsidR="004514E7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514E7" w:rsidRPr="00503DD5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14E7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Default="004514E7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EstadoCivil</w:t>
            </w:r>
          </w:p>
        </w:tc>
        <w:tc>
          <w:tcPr>
            <w:tcW w:w="1276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514E7" w:rsidRPr="00503DD5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4514E7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4E7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Pr="00566BED" w:rsidRDefault="004514E7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14E7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14E7" w:rsidRPr="00566BED" w:rsidRDefault="004514E7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514E7" w:rsidRPr="00566BED" w:rsidRDefault="004514E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0511" w:rsidRDefault="00670511" w:rsidP="004514E7"/>
    <w:p w:rsidR="00245FE4" w:rsidRDefault="00670511" w:rsidP="00670511">
      <w:pPr>
        <w:pStyle w:val="PargrafodaLista"/>
        <w:numPr>
          <w:ilvl w:val="0"/>
          <w:numId w:val="3"/>
        </w:numPr>
      </w:pPr>
      <w:r>
        <w:t>PreClienteReferencia</w:t>
      </w:r>
    </w:p>
    <w:p w:rsidR="00670511" w:rsidRDefault="00670511" w:rsidP="00670511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670511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Pr="00D75F24" w:rsidRDefault="00670511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670511" w:rsidRPr="00D75F24" w:rsidRDefault="0067051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670511" w:rsidRPr="00D75F24" w:rsidRDefault="0067051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670511" w:rsidRPr="00D95AD9" w:rsidRDefault="0067051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670511" w:rsidRPr="00D75F24" w:rsidRDefault="0067051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670511" w:rsidRPr="00D75F24" w:rsidRDefault="0067051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670511" w:rsidRPr="00D75F24" w:rsidRDefault="0067051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670511" w:rsidRPr="00D75F24" w:rsidRDefault="0067051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670511" w:rsidRPr="00122635" w:rsidRDefault="0067051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670511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670511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670511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70511" w:rsidRPr="00D95AD9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D95AD9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670511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D95AD9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511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PreCliente</w:t>
            </w:r>
          </w:p>
        </w:tc>
        <w:tc>
          <w:tcPr>
            <w:tcW w:w="1276" w:type="dxa"/>
          </w:tcPr>
          <w:p w:rsidR="00670511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670511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70511" w:rsidRPr="00D95AD9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D95AD9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D95AD9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670511" w:rsidRPr="00D95AD9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D95AD9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Pr="00503DD5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1276" w:type="dxa"/>
          </w:tcPr>
          <w:p w:rsidR="00670511" w:rsidRPr="00503DD5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Pr="00503DD5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670511" w:rsidRPr="00503DD5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03DD5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Cnpj</w:t>
            </w:r>
          </w:p>
        </w:tc>
        <w:tc>
          <w:tcPr>
            <w:tcW w:w="1276" w:type="dxa"/>
          </w:tcPr>
          <w:p w:rsidR="00670511" w:rsidRPr="00503DD5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Pr="00503DD5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134" w:type="dxa"/>
          </w:tcPr>
          <w:p w:rsidR="00670511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03DD5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Funcao</w:t>
            </w:r>
          </w:p>
        </w:tc>
        <w:tc>
          <w:tcPr>
            <w:tcW w:w="1276" w:type="dxa"/>
          </w:tcPr>
          <w:p w:rsidR="00670511" w:rsidRPr="00503DD5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Pr="00503DD5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34" w:type="dxa"/>
          </w:tcPr>
          <w:p w:rsidR="00670511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03DD5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Responsavel</w:t>
            </w:r>
          </w:p>
        </w:tc>
        <w:tc>
          <w:tcPr>
            <w:tcW w:w="1276" w:type="dxa"/>
          </w:tcPr>
          <w:p w:rsidR="00670511" w:rsidRPr="00503DD5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Pr="00503DD5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670511" w:rsidRPr="00503DD5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03DD5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Pr="00503DD5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Rua</w:t>
            </w:r>
          </w:p>
        </w:tc>
        <w:tc>
          <w:tcPr>
            <w:tcW w:w="1276" w:type="dxa"/>
          </w:tcPr>
          <w:p w:rsidR="00670511" w:rsidRPr="00503DD5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Pr="00503DD5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Numero</w:t>
            </w:r>
          </w:p>
        </w:tc>
        <w:tc>
          <w:tcPr>
            <w:tcW w:w="1276" w:type="dxa"/>
          </w:tcPr>
          <w:p w:rsidR="00670511" w:rsidRPr="00503DD5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Pr="00503DD5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Complemento</w:t>
            </w:r>
          </w:p>
        </w:tc>
        <w:tc>
          <w:tcPr>
            <w:tcW w:w="1276" w:type="dxa"/>
          </w:tcPr>
          <w:p w:rsidR="00670511" w:rsidRPr="00503DD5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Pr="00503DD5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Bairro</w:t>
            </w:r>
          </w:p>
        </w:tc>
        <w:tc>
          <w:tcPr>
            <w:tcW w:w="1276" w:type="dxa"/>
          </w:tcPr>
          <w:p w:rsidR="00670511" w:rsidRPr="00503DD5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Pr="00503DD5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Cidade</w:t>
            </w:r>
          </w:p>
        </w:tc>
        <w:tc>
          <w:tcPr>
            <w:tcW w:w="1276" w:type="dxa"/>
          </w:tcPr>
          <w:p w:rsidR="00670511" w:rsidRPr="00503DD5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Pr="00503DD5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Pr="00503DD5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DomicilioFiscal</w:t>
            </w:r>
          </w:p>
        </w:tc>
        <w:tc>
          <w:tcPr>
            <w:tcW w:w="1276" w:type="dxa"/>
          </w:tcPr>
          <w:p w:rsidR="00670511" w:rsidRPr="00503DD5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Pr="00503DD5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Cep</w:t>
            </w:r>
          </w:p>
        </w:tc>
        <w:tc>
          <w:tcPr>
            <w:tcW w:w="1276" w:type="dxa"/>
          </w:tcPr>
          <w:p w:rsidR="00670511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Default="0067051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UnidadeFederativa</w:t>
            </w:r>
          </w:p>
        </w:tc>
        <w:tc>
          <w:tcPr>
            <w:tcW w:w="1276" w:type="dxa"/>
          </w:tcPr>
          <w:p w:rsidR="00670511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670511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EB22A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Pr="00670511" w:rsidRDefault="00670511" w:rsidP="007F3599">
            <w:pPr>
              <w:jc w:val="center"/>
              <w:rPr>
                <w:b w:val="0"/>
              </w:rPr>
            </w:pPr>
            <w:r w:rsidRPr="00670511">
              <w:rPr>
                <w:b w:val="0"/>
              </w:rPr>
              <w:t>Telefone</w:t>
            </w:r>
          </w:p>
        </w:tc>
        <w:tc>
          <w:tcPr>
            <w:tcW w:w="1276" w:type="dxa"/>
          </w:tcPr>
          <w:p w:rsidR="00670511" w:rsidRPr="00670511" w:rsidRDefault="00EB22A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Pr="00566BED" w:rsidRDefault="00EB22A7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Pr="00670511" w:rsidRDefault="00670511" w:rsidP="007F3599">
            <w:pPr>
              <w:jc w:val="center"/>
              <w:rPr>
                <w:b w:val="0"/>
              </w:rPr>
            </w:pPr>
            <w:proofErr w:type="gramStart"/>
            <w:r w:rsidRPr="00670511">
              <w:rPr>
                <w:b w:val="0"/>
              </w:rPr>
              <w:t>Fax</w:t>
            </w:r>
            <w:proofErr w:type="gramEnd"/>
          </w:p>
        </w:tc>
        <w:tc>
          <w:tcPr>
            <w:tcW w:w="1276" w:type="dxa"/>
          </w:tcPr>
          <w:p w:rsidR="00670511" w:rsidRPr="00670511" w:rsidRDefault="00EB22A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Pr="00566BED" w:rsidRDefault="00EB22A7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Pr="00670511" w:rsidRDefault="00670511" w:rsidP="007F3599">
            <w:pPr>
              <w:jc w:val="center"/>
              <w:rPr>
                <w:b w:val="0"/>
              </w:rPr>
            </w:pPr>
            <w:proofErr w:type="gramStart"/>
            <w:r w:rsidRPr="00670511">
              <w:rPr>
                <w:b w:val="0"/>
              </w:rPr>
              <w:t>Email</w:t>
            </w:r>
            <w:proofErr w:type="gramEnd"/>
          </w:p>
        </w:tc>
        <w:tc>
          <w:tcPr>
            <w:tcW w:w="1276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Pr="00566BED" w:rsidRDefault="00670511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70511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511" w:rsidRPr="00566BED" w:rsidRDefault="00670511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670511" w:rsidRPr="00566BED" w:rsidRDefault="0067051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0511" w:rsidRDefault="00670511" w:rsidP="00670511"/>
    <w:p w:rsidR="00245FE4" w:rsidRDefault="00D14594" w:rsidP="00D14594">
      <w:pPr>
        <w:pStyle w:val="PargrafodaLista"/>
        <w:numPr>
          <w:ilvl w:val="0"/>
          <w:numId w:val="3"/>
        </w:numPr>
      </w:pPr>
      <w:r>
        <w:t>ListaPreco</w:t>
      </w:r>
    </w:p>
    <w:p w:rsidR="00D14594" w:rsidRDefault="00D14594" w:rsidP="00D14594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D14594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4594" w:rsidRPr="00D75F24" w:rsidRDefault="00D14594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D14594" w:rsidRPr="00D75F24" w:rsidRDefault="00D145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D14594" w:rsidRPr="00D75F24" w:rsidRDefault="00D145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D14594" w:rsidRPr="00D95AD9" w:rsidRDefault="00D145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D14594" w:rsidRPr="00D75F24" w:rsidRDefault="00D145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D14594" w:rsidRPr="00D75F24" w:rsidRDefault="00D145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D14594" w:rsidRPr="00D75F24" w:rsidRDefault="00D145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D14594" w:rsidRPr="00D75F24" w:rsidRDefault="00D145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D14594" w:rsidRPr="00122635" w:rsidRDefault="00D14594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D14594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4594" w:rsidRDefault="00D14594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D14594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D14594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14594" w:rsidRPr="00D95AD9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4594" w:rsidRPr="00D95AD9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D14594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D95AD9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594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4594" w:rsidRDefault="00D14594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CodigoErp</w:t>
            </w:r>
          </w:p>
        </w:tc>
        <w:tc>
          <w:tcPr>
            <w:tcW w:w="1276" w:type="dxa"/>
          </w:tcPr>
          <w:p w:rsidR="00D14594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14594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D14594" w:rsidRPr="00D95AD9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4594" w:rsidRPr="00D95AD9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Pr="00D95AD9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D95AD9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D95AD9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4594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4594" w:rsidRPr="00503DD5" w:rsidRDefault="00D14594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OrganizacaoVenda</w:t>
            </w:r>
          </w:p>
        </w:tc>
        <w:tc>
          <w:tcPr>
            <w:tcW w:w="1276" w:type="dxa"/>
          </w:tcPr>
          <w:p w:rsidR="00D14594" w:rsidRPr="00503DD5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D14594" w:rsidRPr="00503DD5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14594" w:rsidRPr="00503DD5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4594" w:rsidRPr="00503DD5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594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4594" w:rsidRDefault="00D14594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TabelaPreco</w:t>
            </w:r>
          </w:p>
        </w:tc>
        <w:tc>
          <w:tcPr>
            <w:tcW w:w="1276" w:type="dxa"/>
          </w:tcPr>
          <w:p w:rsidR="00D14594" w:rsidRPr="00503DD5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D14594" w:rsidRPr="00503DD5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14594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4594" w:rsidRPr="00503DD5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4594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4594" w:rsidRDefault="00D14594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Material</w:t>
            </w:r>
          </w:p>
        </w:tc>
        <w:tc>
          <w:tcPr>
            <w:tcW w:w="1276" w:type="dxa"/>
          </w:tcPr>
          <w:p w:rsidR="00D14594" w:rsidRPr="00503DD5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D14594" w:rsidRPr="00503DD5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14594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4594" w:rsidRPr="00503DD5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594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4594" w:rsidRPr="00D14594" w:rsidRDefault="00D14594" w:rsidP="007F3599">
            <w:pPr>
              <w:jc w:val="center"/>
              <w:rPr>
                <w:b w:val="0"/>
              </w:rPr>
            </w:pPr>
            <w:r w:rsidRPr="00D14594">
              <w:rPr>
                <w:b w:val="0"/>
              </w:rPr>
              <w:t>UnidadeMedida</w:t>
            </w:r>
          </w:p>
        </w:tc>
        <w:tc>
          <w:tcPr>
            <w:tcW w:w="1276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4594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4594" w:rsidRDefault="00D14594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Inicio</w:t>
            </w:r>
          </w:p>
        </w:tc>
        <w:tc>
          <w:tcPr>
            <w:tcW w:w="1276" w:type="dxa"/>
          </w:tcPr>
          <w:p w:rsidR="00D14594" w:rsidRPr="00503DD5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134" w:type="dxa"/>
          </w:tcPr>
          <w:p w:rsidR="00D14594" w:rsidRPr="00503DD5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14594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4594" w:rsidRPr="00503DD5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594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4594" w:rsidRDefault="00D14594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Fim</w:t>
            </w:r>
          </w:p>
        </w:tc>
        <w:tc>
          <w:tcPr>
            <w:tcW w:w="1276" w:type="dxa"/>
          </w:tcPr>
          <w:p w:rsidR="00D14594" w:rsidRPr="00503DD5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134" w:type="dxa"/>
          </w:tcPr>
          <w:p w:rsidR="00D14594" w:rsidRPr="00503DD5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14594" w:rsidRPr="00503DD5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14594" w:rsidRPr="00503DD5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4594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4594" w:rsidRPr="00566BED" w:rsidRDefault="00D14594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566BED" w:rsidRDefault="00D14594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594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4594" w:rsidRPr="00566BED" w:rsidRDefault="00D14594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14594" w:rsidRPr="00566BED" w:rsidRDefault="00D14594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14594" w:rsidRDefault="00D14594" w:rsidP="00D14594"/>
    <w:p w:rsidR="00A11903" w:rsidRDefault="00A11903" w:rsidP="00D14594"/>
    <w:p w:rsidR="00A11903" w:rsidRDefault="00A11903" w:rsidP="00D14594"/>
    <w:p w:rsidR="00A11903" w:rsidRDefault="00A11903" w:rsidP="00A11903">
      <w:pPr>
        <w:pStyle w:val="PargrafodaLista"/>
        <w:numPr>
          <w:ilvl w:val="0"/>
          <w:numId w:val="3"/>
        </w:numPr>
      </w:pPr>
      <w:r>
        <w:t>FaixaPreco</w:t>
      </w:r>
    </w:p>
    <w:p w:rsidR="00A11903" w:rsidRDefault="00A11903" w:rsidP="00A11903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A11903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1903" w:rsidRPr="00D75F24" w:rsidRDefault="00A11903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A11903" w:rsidRPr="00D75F24" w:rsidRDefault="00A1190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A11903" w:rsidRPr="00D75F24" w:rsidRDefault="00A1190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A11903" w:rsidRPr="00D95AD9" w:rsidRDefault="00A1190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A11903" w:rsidRPr="00D75F24" w:rsidRDefault="00A1190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A11903" w:rsidRPr="00D75F24" w:rsidRDefault="00A1190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A11903" w:rsidRPr="00D75F24" w:rsidRDefault="00A1190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A11903" w:rsidRPr="00D75F24" w:rsidRDefault="00A1190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A11903" w:rsidRPr="00122635" w:rsidRDefault="00A11903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A11903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1903" w:rsidRDefault="00A1190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ListaPreco</w:t>
            </w:r>
          </w:p>
        </w:tc>
        <w:tc>
          <w:tcPr>
            <w:tcW w:w="1276" w:type="dxa"/>
          </w:tcPr>
          <w:p w:rsidR="00A11903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A11903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11903" w:rsidRPr="00D95AD9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A11903" w:rsidRPr="00D95AD9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A11903" w:rsidRDefault="004F105C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A11903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Pr="00D95AD9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903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1903" w:rsidRDefault="00A1190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Quantidade</w:t>
            </w:r>
          </w:p>
        </w:tc>
        <w:tc>
          <w:tcPr>
            <w:tcW w:w="1276" w:type="dxa"/>
          </w:tcPr>
          <w:p w:rsidR="00A11903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A11903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134" w:type="dxa"/>
          </w:tcPr>
          <w:p w:rsidR="00A11903" w:rsidRPr="00D95AD9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A11903" w:rsidRPr="00D95AD9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Default="00F553C2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A11903" w:rsidRPr="00D95AD9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Pr="00D95AD9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Pr="00D95AD9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190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1903" w:rsidRPr="00503DD5" w:rsidRDefault="00A1190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ValorMinimo</w:t>
            </w:r>
          </w:p>
        </w:tc>
        <w:tc>
          <w:tcPr>
            <w:tcW w:w="1276" w:type="dxa"/>
          </w:tcPr>
          <w:p w:rsidR="00A11903" w:rsidRPr="00503DD5" w:rsidRDefault="00A11903" w:rsidP="00A11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A11903" w:rsidRPr="00503DD5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134" w:type="dxa"/>
          </w:tcPr>
          <w:p w:rsidR="00A11903" w:rsidRPr="00503DD5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A11903" w:rsidRPr="00503DD5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90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1903" w:rsidRDefault="00A1190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ValorSugerido</w:t>
            </w:r>
          </w:p>
        </w:tc>
        <w:tc>
          <w:tcPr>
            <w:tcW w:w="1276" w:type="dxa"/>
          </w:tcPr>
          <w:p w:rsidR="00A11903" w:rsidRPr="00503DD5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A11903" w:rsidRPr="00503DD5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134" w:type="dxa"/>
          </w:tcPr>
          <w:p w:rsidR="00A11903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A11903" w:rsidRPr="00503DD5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190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1903" w:rsidRDefault="00A11903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ValorMaximo</w:t>
            </w:r>
          </w:p>
        </w:tc>
        <w:tc>
          <w:tcPr>
            <w:tcW w:w="1276" w:type="dxa"/>
          </w:tcPr>
          <w:p w:rsidR="00A11903" w:rsidRPr="00503DD5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A11903" w:rsidRPr="00503DD5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134" w:type="dxa"/>
          </w:tcPr>
          <w:p w:rsidR="00A11903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A11903" w:rsidRPr="00503DD5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90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1903" w:rsidRPr="00D14594" w:rsidRDefault="00A11903" w:rsidP="007F3599">
            <w:pPr>
              <w:jc w:val="center"/>
              <w:rPr>
                <w:b w:val="0"/>
              </w:rPr>
            </w:pPr>
            <w:r w:rsidRPr="00D14594">
              <w:rPr>
                <w:b w:val="0"/>
              </w:rPr>
              <w:t>UnidadeMedida</w:t>
            </w:r>
          </w:p>
        </w:tc>
        <w:tc>
          <w:tcPr>
            <w:tcW w:w="1276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Pr="00566BED" w:rsidRDefault="002406A0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1903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1903" w:rsidRPr="00566BED" w:rsidRDefault="00A11903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Pr="00566BED" w:rsidRDefault="00A11903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903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1903" w:rsidRPr="00566BED" w:rsidRDefault="00A11903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A11903" w:rsidRPr="00566BED" w:rsidRDefault="00A11903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11903" w:rsidRDefault="00A11903" w:rsidP="00A11903"/>
    <w:p w:rsidR="007F3599" w:rsidRDefault="007F3599" w:rsidP="007F3599">
      <w:pPr>
        <w:pStyle w:val="PargrafodaLista"/>
        <w:numPr>
          <w:ilvl w:val="0"/>
          <w:numId w:val="3"/>
        </w:numPr>
      </w:pPr>
      <w:r>
        <w:t>TipoBloqueio</w:t>
      </w:r>
    </w:p>
    <w:p w:rsidR="007F3599" w:rsidRDefault="007F3599" w:rsidP="007F3599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423450" w:rsidRPr="00D75F24" w:rsidTr="00B3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3450" w:rsidRPr="00D75F24" w:rsidRDefault="00423450" w:rsidP="00B35AE5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423450" w:rsidRPr="00D75F24" w:rsidRDefault="0042345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423450" w:rsidRPr="00D75F24" w:rsidRDefault="0042345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423450" w:rsidRPr="00D95AD9" w:rsidRDefault="0042345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423450" w:rsidRPr="00D75F24" w:rsidRDefault="0042345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423450" w:rsidRPr="00D75F24" w:rsidRDefault="0042345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423450" w:rsidRPr="00D75F24" w:rsidRDefault="0042345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423450" w:rsidRPr="00D75F24" w:rsidRDefault="0042345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423450" w:rsidRPr="00122635" w:rsidRDefault="0042345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423450" w:rsidRPr="00D95AD9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3450" w:rsidRDefault="00423450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423450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423450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23450" w:rsidRPr="00D95AD9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23450" w:rsidRPr="00D95AD9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23450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423450" w:rsidRPr="00D95AD9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23450" w:rsidRPr="00D95AD9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23450" w:rsidRPr="00D95AD9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450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3450" w:rsidRPr="00503DD5" w:rsidRDefault="00423450" w:rsidP="00B35AE5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423450" w:rsidRPr="00503DD5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423450" w:rsidRPr="00503DD5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:rsidR="00423450" w:rsidRPr="00503DD5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423450" w:rsidRPr="00503DD5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23450" w:rsidRPr="00566BED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23450" w:rsidRPr="00566BED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23450" w:rsidRPr="00566BED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23450" w:rsidRPr="00566BED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23450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3450" w:rsidRPr="00503DD5" w:rsidRDefault="00423450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423450" w:rsidRPr="00503DD5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423450" w:rsidRPr="00503DD5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423450" w:rsidRPr="00503DD5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423450" w:rsidRPr="00503DD5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23450" w:rsidRPr="00566BED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23450" w:rsidRPr="00566BED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23450" w:rsidRPr="00566BED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23450" w:rsidRPr="00566BED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450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3450" w:rsidRPr="00566BED" w:rsidRDefault="00423450" w:rsidP="00B35AE5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423450" w:rsidRPr="00566BED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423450" w:rsidRPr="00566BED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23450" w:rsidRPr="00566BED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423450" w:rsidRPr="00566BED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23450" w:rsidRPr="00566BED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23450" w:rsidRPr="00566BED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23450" w:rsidRPr="00566BED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23450" w:rsidRPr="00566BED" w:rsidRDefault="0042345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23450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3450" w:rsidRPr="00566BED" w:rsidRDefault="00423450" w:rsidP="00B35AE5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423450" w:rsidRPr="00566BED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423450" w:rsidRPr="00566BED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23450" w:rsidRPr="00566BED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423450" w:rsidRPr="00566BED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23450" w:rsidRPr="00566BED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423450" w:rsidRPr="00566BED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23450" w:rsidRPr="00566BED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423450" w:rsidRPr="00566BED" w:rsidRDefault="0042345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3599" w:rsidRDefault="007F3599" w:rsidP="00A11903"/>
    <w:p w:rsidR="00D14594" w:rsidRDefault="007B2DB1" w:rsidP="007B2DB1">
      <w:pPr>
        <w:pStyle w:val="PargrafodaLista"/>
        <w:numPr>
          <w:ilvl w:val="0"/>
          <w:numId w:val="3"/>
        </w:numPr>
      </w:pPr>
      <w:r>
        <w:t>Cliente</w:t>
      </w:r>
    </w:p>
    <w:p w:rsidR="007B2DB1" w:rsidRDefault="007B2DB1" w:rsidP="007B2DB1">
      <w:pPr>
        <w:pStyle w:val="PargrafodaLista"/>
      </w:pPr>
    </w:p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7B2DB1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2DB1" w:rsidRPr="00D75F24" w:rsidRDefault="007B2DB1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7B2DB1" w:rsidRPr="00D75F24" w:rsidRDefault="007B2DB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7B2DB1" w:rsidRPr="00D75F24" w:rsidRDefault="007B2DB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7B2DB1" w:rsidRPr="00D95AD9" w:rsidRDefault="007B2DB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7B2DB1" w:rsidRPr="00D75F24" w:rsidRDefault="007B2DB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7B2DB1" w:rsidRPr="00D75F24" w:rsidRDefault="007B2DB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7B2DB1" w:rsidRPr="00D75F24" w:rsidRDefault="007B2DB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7B2DB1" w:rsidRPr="00D75F24" w:rsidRDefault="007B2DB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7B2DB1" w:rsidRPr="00122635" w:rsidRDefault="007B2DB1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7B2DB1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2DB1" w:rsidRDefault="007B2DB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7B2DB1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7B2DB1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34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DB1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2DB1" w:rsidRPr="00C92F3E" w:rsidRDefault="007B2DB1" w:rsidP="007F3599">
            <w:pPr>
              <w:jc w:val="center"/>
              <w:rPr>
                <w:b w:val="0"/>
              </w:rPr>
            </w:pPr>
            <w:r w:rsidRPr="00C92F3E">
              <w:rPr>
                <w:b w:val="0"/>
              </w:rPr>
              <w:t>NomeFantasia</w:t>
            </w:r>
          </w:p>
        </w:tc>
        <w:tc>
          <w:tcPr>
            <w:tcW w:w="1276" w:type="dxa"/>
          </w:tcPr>
          <w:p w:rsidR="007B2DB1" w:rsidRPr="00C92F3E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2F3E">
              <w:t>Varchar</w:t>
            </w:r>
          </w:p>
        </w:tc>
        <w:tc>
          <w:tcPr>
            <w:tcW w:w="1134" w:type="dxa"/>
          </w:tcPr>
          <w:p w:rsidR="007B2DB1" w:rsidRPr="00C92F3E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2F3E">
              <w:t>300</w:t>
            </w:r>
          </w:p>
        </w:tc>
        <w:tc>
          <w:tcPr>
            <w:tcW w:w="1134" w:type="dxa"/>
          </w:tcPr>
          <w:p w:rsidR="007B2DB1" w:rsidRPr="00C92F3E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B2DB1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2DB1" w:rsidRPr="00C92F3E" w:rsidRDefault="007B2DB1" w:rsidP="007F3599">
            <w:pPr>
              <w:jc w:val="center"/>
              <w:rPr>
                <w:b w:val="0"/>
              </w:rPr>
            </w:pPr>
            <w:r w:rsidRPr="00C92F3E">
              <w:rPr>
                <w:b w:val="0"/>
              </w:rPr>
              <w:t>RazaoSocial</w:t>
            </w:r>
          </w:p>
        </w:tc>
        <w:tc>
          <w:tcPr>
            <w:tcW w:w="1276" w:type="dxa"/>
          </w:tcPr>
          <w:p w:rsidR="007B2DB1" w:rsidRPr="00C92F3E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F3E">
              <w:t>Varchar</w:t>
            </w:r>
          </w:p>
        </w:tc>
        <w:tc>
          <w:tcPr>
            <w:tcW w:w="1134" w:type="dxa"/>
          </w:tcPr>
          <w:p w:rsidR="007B2DB1" w:rsidRPr="00C92F3E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F3E">
              <w:t>300</w:t>
            </w:r>
          </w:p>
        </w:tc>
        <w:tc>
          <w:tcPr>
            <w:tcW w:w="1134" w:type="dxa"/>
          </w:tcPr>
          <w:p w:rsidR="007B2DB1" w:rsidRPr="00C92F3E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DB1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2DB1" w:rsidRPr="00C92F3E" w:rsidRDefault="007B2DB1" w:rsidP="007F3599">
            <w:pPr>
              <w:jc w:val="center"/>
              <w:rPr>
                <w:b w:val="0"/>
              </w:rPr>
            </w:pPr>
            <w:r w:rsidRPr="00C92F3E">
              <w:rPr>
                <w:b w:val="0"/>
              </w:rPr>
              <w:t>GrupoConta</w:t>
            </w:r>
          </w:p>
        </w:tc>
        <w:tc>
          <w:tcPr>
            <w:tcW w:w="1276" w:type="dxa"/>
          </w:tcPr>
          <w:p w:rsidR="007B2DB1" w:rsidRPr="00C92F3E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2F3E">
              <w:t>Int</w:t>
            </w:r>
          </w:p>
        </w:tc>
        <w:tc>
          <w:tcPr>
            <w:tcW w:w="1134" w:type="dxa"/>
          </w:tcPr>
          <w:p w:rsidR="007B2DB1" w:rsidRPr="00C92F3E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B2DB1" w:rsidRPr="00C92F3E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B2DB1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2DB1" w:rsidRPr="00C92F3E" w:rsidRDefault="007B2DB1" w:rsidP="007F3599">
            <w:pPr>
              <w:jc w:val="center"/>
              <w:rPr>
                <w:b w:val="0"/>
              </w:rPr>
            </w:pPr>
            <w:r w:rsidRPr="00C92F3E">
              <w:rPr>
                <w:b w:val="0"/>
              </w:rPr>
              <w:t>Cnpj</w:t>
            </w:r>
          </w:p>
        </w:tc>
        <w:tc>
          <w:tcPr>
            <w:tcW w:w="1276" w:type="dxa"/>
          </w:tcPr>
          <w:p w:rsidR="007B2DB1" w:rsidRPr="00C92F3E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F3E">
              <w:t>Varchar</w:t>
            </w:r>
          </w:p>
        </w:tc>
        <w:tc>
          <w:tcPr>
            <w:tcW w:w="1134" w:type="dxa"/>
          </w:tcPr>
          <w:p w:rsidR="007B2DB1" w:rsidRPr="00C92F3E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F3E">
              <w:t>16</w:t>
            </w:r>
          </w:p>
        </w:tc>
        <w:tc>
          <w:tcPr>
            <w:tcW w:w="1134" w:type="dxa"/>
          </w:tcPr>
          <w:p w:rsidR="007B2DB1" w:rsidRPr="00C92F3E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DB1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2DB1" w:rsidRPr="00C92F3E" w:rsidRDefault="007B2DB1" w:rsidP="007F3599">
            <w:pPr>
              <w:jc w:val="center"/>
              <w:rPr>
                <w:b w:val="0"/>
              </w:rPr>
            </w:pPr>
            <w:r w:rsidRPr="00C92F3E">
              <w:rPr>
                <w:b w:val="0"/>
              </w:rPr>
              <w:t>Cpf</w:t>
            </w:r>
          </w:p>
        </w:tc>
        <w:tc>
          <w:tcPr>
            <w:tcW w:w="1276" w:type="dxa"/>
          </w:tcPr>
          <w:p w:rsidR="007B2DB1" w:rsidRPr="00C92F3E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2F3E">
              <w:t>Varchar</w:t>
            </w:r>
          </w:p>
        </w:tc>
        <w:tc>
          <w:tcPr>
            <w:tcW w:w="1134" w:type="dxa"/>
          </w:tcPr>
          <w:p w:rsidR="007B2DB1" w:rsidRPr="00C92F3E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2F3E">
              <w:t>11</w:t>
            </w:r>
          </w:p>
        </w:tc>
        <w:tc>
          <w:tcPr>
            <w:tcW w:w="1134" w:type="dxa"/>
          </w:tcPr>
          <w:p w:rsidR="007B2DB1" w:rsidRPr="00C92F3E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B2DB1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2DB1" w:rsidRPr="00C92F3E" w:rsidRDefault="007B2DB1" w:rsidP="007F3599">
            <w:pPr>
              <w:jc w:val="center"/>
              <w:rPr>
                <w:b w:val="0"/>
              </w:rPr>
            </w:pPr>
            <w:r w:rsidRPr="00C92F3E">
              <w:rPr>
                <w:b w:val="0"/>
              </w:rPr>
              <w:t>InscricaoEstadual</w:t>
            </w:r>
          </w:p>
        </w:tc>
        <w:tc>
          <w:tcPr>
            <w:tcW w:w="1276" w:type="dxa"/>
          </w:tcPr>
          <w:p w:rsidR="007B2DB1" w:rsidRPr="00C92F3E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F3E">
              <w:t>Varchar</w:t>
            </w:r>
          </w:p>
        </w:tc>
        <w:tc>
          <w:tcPr>
            <w:tcW w:w="1134" w:type="dxa"/>
          </w:tcPr>
          <w:p w:rsidR="007B2DB1" w:rsidRPr="00C92F3E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F3E">
              <w:t>18</w:t>
            </w:r>
          </w:p>
        </w:tc>
        <w:tc>
          <w:tcPr>
            <w:tcW w:w="1134" w:type="dxa"/>
          </w:tcPr>
          <w:p w:rsidR="007B2DB1" w:rsidRPr="00C92F3E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DB1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2DB1" w:rsidRPr="00D95AD9" w:rsidRDefault="007B2DB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TipoBloqueio</w:t>
            </w:r>
          </w:p>
        </w:tc>
        <w:tc>
          <w:tcPr>
            <w:tcW w:w="1276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D95AD9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73B00" w:rsidRPr="00486B0F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2DB1" w:rsidRPr="007D2EF5" w:rsidRDefault="007B2DB1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7B2DB1" w:rsidRPr="00486B0F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7B2DB1" w:rsidRPr="00486B0F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7B2DB1" w:rsidRPr="00486B0F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7B2DB1" w:rsidRPr="00486B0F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486B0F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486B0F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486B0F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486B0F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008B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2DB1" w:rsidRPr="00566BED" w:rsidRDefault="007B2DB1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7B2DB1" w:rsidRPr="00566BED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7B2DB1" w:rsidRPr="00566BED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B2DB1" w:rsidRPr="00566BED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7B2DB1" w:rsidRPr="00566BED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566BED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566BED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566BED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566BED" w:rsidRDefault="007B2DB1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73B00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B2DB1" w:rsidRPr="00566BED" w:rsidRDefault="007B2DB1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7B2DB1" w:rsidRPr="00566BED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7B2DB1" w:rsidRPr="00566BED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7B2DB1" w:rsidRPr="00566BED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7B2DB1" w:rsidRPr="00566BED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566BED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7B2DB1" w:rsidRPr="00566BED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566BED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7B2DB1" w:rsidRPr="00566BED" w:rsidRDefault="007B2DB1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DB1" w:rsidRDefault="007B2DB1" w:rsidP="007B2DB1"/>
    <w:p w:rsidR="00080C2B" w:rsidRDefault="00080C2B" w:rsidP="00080C2B">
      <w:pPr>
        <w:pStyle w:val="PargrafodaLista"/>
        <w:numPr>
          <w:ilvl w:val="0"/>
          <w:numId w:val="3"/>
        </w:numPr>
      </w:pPr>
      <w:r>
        <w:t>ClienteEndereco</w:t>
      </w:r>
    </w:p>
    <w:p w:rsidR="007B2DB1" w:rsidRDefault="007B2DB1" w:rsidP="007B2DB1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080C2B" w:rsidRPr="00D75F24" w:rsidTr="007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Pr="00D75F24" w:rsidRDefault="00080C2B" w:rsidP="007F3599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080C2B" w:rsidRPr="00D75F24" w:rsidRDefault="00080C2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080C2B" w:rsidRPr="00D75F24" w:rsidRDefault="00080C2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080C2B" w:rsidRPr="00D95AD9" w:rsidRDefault="00080C2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080C2B" w:rsidRPr="00D75F24" w:rsidRDefault="00080C2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080C2B" w:rsidRPr="00D75F24" w:rsidRDefault="00080C2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080C2B" w:rsidRPr="00D75F24" w:rsidRDefault="00080C2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080C2B" w:rsidRPr="00D75F24" w:rsidRDefault="00080C2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080C2B" w:rsidRPr="00122635" w:rsidRDefault="00080C2B" w:rsidP="007F3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080C2B" w:rsidRPr="00D95AD9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Pr="00080C2B" w:rsidRDefault="00080C2B" w:rsidP="007F3599">
            <w:pPr>
              <w:jc w:val="center"/>
              <w:rPr>
                <w:b w:val="0"/>
              </w:rPr>
            </w:pPr>
            <w:r w:rsidRPr="00080C2B"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80C2B" w:rsidRPr="00D95AD9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D95AD9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D95AD9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C2B" w:rsidRPr="00D95AD9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1276" w:type="dxa"/>
          </w:tcPr>
          <w:p w:rsidR="00080C2B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080C2B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80C2B" w:rsidRPr="00D95AD9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D95AD9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D95AD9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080C2B" w:rsidRPr="00D95AD9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501" w:type="dxa"/>
          </w:tcPr>
          <w:p w:rsidR="00080C2B" w:rsidRPr="00D95AD9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Pr="00503DD5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Rua</w:t>
            </w:r>
          </w:p>
        </w:tc>
        <w:tc>
          <w:tcPr>
            <w:tcW w:w="1276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Numero</w:t>
            </w:r>
          </w:p>
        </w:tc>
        <w:tc>
          <w:tcPr>
            <w:tcW w:w="1276" w:type="dxa"/>
          </w:tcPr>
          <w:p w:rsidR="00080C2B" w:rsidRPr="00503DD5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80C2B" w:rsidRPr="00503DD5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:rsidR="00080C2B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03DD5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Complemento</w:t>
            </w:r>
          </w:p>
        </w:tc>
        <w:tc>
          <w:tcPr>
            <w:tcW w:w="1276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34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Bairro</w:t>
            </w:r>
          </w:p>
        </w:tc>
        <w:tc>
          <w:tcPr>
            <w:tcW w:w="1276" w:type="dxa"/>
          </w:tcPr>
          <w:p w:rsidR="00080C2B" w:rsidRPr="00503DD5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80C2B" w:rsidRPr="00503DD5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080C2B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03DD5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Cidade</w:t>
            </w:r>
          </w:p>
        </w:tc>
        <w:tc>
          <w:tcPr>
            <w:tcW w:w="1276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34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Pr="00503DD5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DomicilioFiscal</w:t>
            </w:r>
          </w:p>
        </w:tc>
        <w:tc>
          <w:tcPr>
            <w:tcW w:w="1276" w:type="dxa"/>
          </w:tcPr>
          <w:p w:rsidR="00080C2B" w:rsidRPr="00503DD5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80C2B" w:rsidRPr="00503DD5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34" w:type="dxa"/>
          </w:tcPr>
          <w:p w:rsidR="00080C2B" w:rsidRPr="00503DD5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03DD5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Cep</w:t>
            </w:r>
          </w:p>
        </w:tc>
        <w:tc>
          <w:tcPr>
            <w:tcW w:w="1276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UnidadeFederativa</w:t>
            </w:r>
          </w:p>
        </w:tc>
        <w:tc>
          <w:tcPr>
            <w:tcW w:w="1276" w:type="dxa"/>
          </w:tcPr>
          <w:p w:rsidR="00080C2B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080C2B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80C2B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03DD5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Observação</w:t>
            </w:r>
          </w:p>
        </w:tc>
        <w:tc>
          <w:tcPr>
            <w:tcW w:w="1276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34" w:type="dxa"/>
          </w:tcPr>
          <w:p w:rsidR="00080C2B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03DD5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Pr="009519D3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1276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Pr="009519D3" w:rsidRDefault="00080C2B" w:rsidP="007F3599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lastRenderedPageBreak/>
              <w:t>Fax</w:t>
            </w:r>
            <w:proofErr w:type="gramEnd"/>
          </w:p>
        </w:tc>
        <w:tc>
          <w:tcPr>
            <w:tcW w:w="1276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Pr="009519D3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Celular</w:t>
            </w:r>
          </w:p>
        </w:tc>
        <w:tc>
          <w:tcPr>
            <w:tcW w:w="1276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Pr="009519D3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Contato</w:t>
            </w:r>
          </w:p>
        </w:tc>
        <w:tc>
          <w:tcPr>
            <w:tcW w:w="1276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Pr="009519D3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Latitude</w:t>
            </w:r>
          </w:p>
        </w:tc>
        <w:tc>
          <w:tcPr>
            <w:tcW w:w="1276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18,9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Pr="009519D3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Longitude</w:t>
            </w:r>
          </w:p>
        </w:tc>
        <w:tc>
          <w:tcPr>
            <w:tcW w:w="1276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18,9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Pr="009519D3" w:rsidRDefault="00080C2B" w:rsidP="007F3599">
            <w:pPr>
              <w:jc w:val="center"/>
              <w:rPr>
                <w:b w:val="0"/>
              </w:rPr>
            </w:pPr>
            <w:r>
              <w:rPr>
                <w:b w:val="0"/>
              </w:rPr>
              <w:t>Raio</w:t>
            </w:r>
          </w:p>
        </w:tc>
        <w:tc>
          <w:tcPr>
            <w:tcW w:w="1276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18,9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Pr="00566BED" w:rsidRDefault="00080C2B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C2B" w:rsidRPr="00566BED" w:rsidTr="007F35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80C2B" w:rsidRPr="00566BED" w:rsidRDefault="00080C2B" w:rsidP="007F3599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080C2B" w:rsidRPr="00566BED" w:rsidRDefault="00080C2B" w:rsidP="007F35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0C2B" w:rsidRDefault="00080C2B" w:rsidP="007B2DB1"/>
    <w:p w:rsidR="00D14594" w:rsidRDefault="00304E05" w:rsidP="00304E05">
      <w:pPr>
        <w:pStyle w:val="PargrafodaLista"/>
        <w:numPr>
          <w:ilvl w:val="0"/>
          <w:numId w:val="3"/>
        </w:numPr>
      </w:pPr>
      <w:r>
        <w:t>ClienteEmpresa</w:t>
      </w:r>
    </w:p>
    <w:p w:rsidR="00245FE4" w:rsidRDefault="00245FE4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81382A" w:rsidRPr="00D75F24" w:rsidTr="00B3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382A" w:rsidRPr="00D75F24" w:rsidRDefault="0081382A" w:rsidP="00B35AE5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81382A" w:rsidRPr="00D75F24" w:rsidRDefault="0081382A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81382A" w:rsidRPr="00D75F24" w:rsidRDefault="0081382A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81382A" w:rsidRPr="00D95AD9" w:rsidRDefault="0081382A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81382A" w:rsidRPr="00D75F24" w:rsidRDefault="0081382A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81382A" w:rsidRPr="00D75F24" w:rsidRDefault="0081382A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81382A" w:rsidRPr="00D75F24" w:rsidRDefault="0081382A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81382A" w:rsidRPr="00D75F24" w:rsidRDefault="0081382A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81382A" w:rsidRPr="00122635" w:rsidRDefault="0081382A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81382A" w:rsidRPr="00D95AD9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382A" w:rsidRDefault="0081382A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1276" w:type="dxa"/>
          </w:tcPr>
          <w:p w:rsidR="0081382A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81382A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1382A" w:rsidRPr="00D95AD9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81382A" w:rsidRPr="00D95AD9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1382A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81382A" w:rsidRPr="00D95AD9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81382A" w:rsidRPr="00D95AD9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1382A" w:rsidRPr="00D95AD9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82A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382A" w:rsidRPr="00503DD5" w:rsidRDefault="0081382A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Empresa</w:t>
            </w:r>
          </w:p>
        </w:tc>
        <w:tc>
          <w:tcPr>
            <w:tcW w:w="1276" w:type="dxa"/>
          </w:tcPr>
          <w:p w:rsidR="0081382A" w:rsidRPr="00503DD5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81382A" w:rsidRPr="00503DD5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1382A" w:rsidRPr="00503DD5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81382A" w:rsidRPr="00503DD5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1382A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382A" w:rsidRDefault="0081382A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CondicaoPagamento</w:t>
            </w:r>
          </w:p>
        </w:tc>
        <w:tc>
          <w:tcPr>
            <w:tcW w:w="1276" w:type="dxa"/>
          </w:tcPr>
          <w:p w:rsidR="0081382A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81382A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1382A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81382A" w:rsidRPr="00503DD5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1382A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81382A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82A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382A" w:rsidRDefault="0081382A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Banco</w:t>
            </w:r>
          </w:p>
        </w:tc>
        <w:tc>
          <w:tcPr>
            <w:tcW w:w="1276" w:type="dxa"/>
          </w:tcPr>
          <w:p w:rsidR="0081382A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81382A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1382A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81382A" w:rsidRPr="00503DD5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1382A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81382A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1382A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382A" w:rsidRPr="00503DD5" w:rsidRDefault="0081382A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81382A" w:rsidRPr="00503DD5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81382A" w:rsidRPr="00503DD5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81382A" w:rsidRPr="00503DD5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81382A" w:rsidRPr="00503DD5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82A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382A" w:rsidRPr="00566BED" w:rsidRDefault="0081382A" w:rsidP="00B35AE5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1382A" w:rsidRPr="00566BED" w:rsidRDefault="0081382A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1382A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382A" w:rsidRPr="00566BED" w:rsidRDefault="0081382A" w:rsidP="00B35AE5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1382A" w:rsidRPr="00566BED" w:rsidRDefault="0081382A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1382A" w:rsidRDefault="0081382A" w:rsidP="003D377B"/>
    <w:p w:rsidR="005662DC" w:rsidRDefault="005662DC" w:rsidP="005662DC">
      <w:pPr>
        <w:pStyle w:val="PargrafodaLista"/>
        <w:numPr>
          <w:ilvl w:val="0"/>
          <w:numId w:val="3"/>
        </w:numPr>
      </w:pPr>
      <w:r>
        <w:t>ClienteOrganizacao</w:t>
      </w:r>
    </w:p>
    <w:p w:rsidR="005662DC" w:rsidRDefault="005662DC" w:rsidP="005662DC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533384" w:rsidRPr="00D75F24" w:rsidTr="00B3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Pr="00D75F24" w:rsidRDefault="00533384" w:rsidP="00B35AE5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533384" w:rsidRPr="00D75F24" w:rsidRDefault="00533384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533384" w:rsidRPr="00D75F24" w:rsidRDefault="00533384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533384" w:rsidRPr="00D95AD9" w:rsidRDefault="00533384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533384" w:rsidRPr="00D75F24" w:rsidRDefault="00533384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533384" w:rsidRPr="00D75F24" w:rsidRDefault="00533384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533384" w:rsidRPr="00D75F24" w:rsidRDefault="00533384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533384" w:rsidRPr="00D75F24" w:rsidRDefault="00533384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533384" w:rsidRPr="00122635" w:rsidRDefault="00533384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533384" w:rsidRPr="00D95AD9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Default="00533384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1276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Pr="00D95AD9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533384" w:rsidRPr="00D95AD9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533384" w:rsidRPr="00D95AD9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533384" w:rsidRPr="00D95AD9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D95AD9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3384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Pr="00503DD5" w:rsidRDefault="00533384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OrganizacaoVenda</w:t>
            </w:r>
          </w:p>
        </w:tc>
        <w:tc>
          <w:tcPr>
            <w:tcW w:w="1276" w:type="dxa"/>
          </w:tcPr>
          <w:p w:rsidR="00533384" w:rsidRPr="00503DD5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533384" w:rsidRPr="00503DD5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Pr="00503DD5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533384" w:rsidRPr="00503DD5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3384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Default="00533384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CanalDistribuicao</w:t>
            </w:r>
          </w:p>
        </w:tc>
        <w:tc>
          <w:tcPr>
            <w:tcW w:w="1276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533384" w:rsidRPr="00503DD5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3384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Default="00533384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Categoria</w:t>
            </w:r>
          </w:p>
        </w:tc>
        <w:tc>
          <w:tcPr>
            <w:tcW w:w="1276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533384" w:rsidRPr="00503DD5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3384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Default="00533384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Rota</w:t>
            </w:r>
          </w:p>
        </w:tc>
        <w:tc>
          <w:tcPr>
            <w:tcW w:w="1276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533384" w:rsidRPr="00503DD5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3384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Default="00533384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SequenciaRota</w:t>
            </w:r>
          </w:p>
        </w:tc>
        <w:tc>
          <w:tcPr>
            <w:tcW w:w="1276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533384" w:rsidRPr="00503DD5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Pr="00503DD5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533384" w:rsidRPr="00503DD5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3384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Pr="00503DD5" w:rsidRDefault="00533384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TabelaPreco</w:t>
            </w:r>
          </w:p>
        </w:tc>
        <w:tc>
          <w:tcPr>
            <w:tcW w:w="1276" w:type="dxa"/>
          </w:tcPr>
          <w:p w:rsidR="00533384" w:rsidRPr="00503DD5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533384" w:rsidRPr="00503DD5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Pr="00503DD5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533384" w:rsidRPr="00503DD5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3384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Default="00533384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Vendedor</w:t>
            </w:r>
          </w:p>
        </w:tc>
        <w:tc>
          <w:tcPr>
            <w:tcW w:w="1276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533384" w:rsidRPr="00503DD5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3384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Default="00533384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SubstituicaoFiscal</w:t>
            </w:r>
          </w:p>
        </w:tc>
        <w:tc>
          <w:tcPr>
            <w:tcW w:w="1276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533384" w:rsidRPr="00503DD5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3384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Default="00533384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ClassificacaoFiscal</w:t>
            </w:r>
          </w:p>
        </w:tc>
        <w:tc>
          <w:tcPr>
            <w:tcW w:w="1276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533384" w:rsidRPr="00503DD5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3384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Pr="009519D3" w:rsidRDefault="00533384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TipoBloqueio</w:t>
            </w:r>
          </w:p>
        </w:tc>
        <w:tc>
          <w:tcPr>
            <w:tcW w:w="1276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3384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Pr="009519D3" w:rsidRDefault="00533384" w:rsidP="00B35AE5">
            <w:pPr>
              <w:jc w:val="center"/>
              <w:rPr>
                <w:b w:val="0"/>
              </w:rPr>
            </w:pPr>
            <w:r w:rsidRPr="009519D3"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3384" w:rsidRPr="00486B0F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Pr="007D2EF5" w:rsidRDefault="00533384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533384" w:rsidRPr="00486B0F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533384" w:rsidRPr="00486B0F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Pr="00486B0F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533384" w:rsidRPr="00486B0F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486B0F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486B0F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486B0F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486B0F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3384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Pr="00566BED" w:rsidRDefault="00533384" w:rsidP="00B35AE5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3384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33384" w:rsidRPr="00566BED" w:rsidRDefault="00533384" w:rsidP="00B35AE5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533384" w:rsidRPr="00566BED" w:rsidRDefault="00533384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33384" w:rsidRDefault="00533384" w:rsidP="005662DC"/>
    <w:p w:rsidR="005662DC" w:rsidRDefault="0097468D" w:rsidP="0097468D">
      <w:pPr>
        <w:pStyle w:val="PargrafodaLista"/>
        <w:numPr>
          <w:ilvl w:val="0"/>
          <w:numId w:val="3"/>
        </w:numPr>
      </w:pPr>
      <w:r>
        <w:t>ClienteMeioPagamento</w:t>
      </w:r>
    </w:p>
    <w:p w:rsidR="008242EF" w:rsidRDefault="008242EF" w:rsidP="008242EF">
      <w:pPr>
        <w:pStyle w:val="PargrafodaLista"/>
      </w:pPr>
    </w:p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8242EF" w:rsidRPr="00D75F24" w:rsidTr="00B3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242EF" w:rsidRPr="00D75F24" w:rsidRDefault="008242EF" w:rsidP="00B35AE5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8242EF" w:rsidRPr="00D75F24" w:rsidRDefault="008242EF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8242EF" w:rsidRPr="00D75F24" w:rsidRDefault="008242EF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8242EF" w:rsidRPr="00D95AD9" w:rsidRDefault="008242EF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8242EF" w:rsidRPr="00D75F24" w:rsidRDefault="008242EF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8242EF" w:rsidRPr="00D75F24" w:rsidRDefault="008242EF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8242EF" w:rsidRPr="00D75F24" w:rsidRDefault="008242EF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8242EF" w:rsidRPr="00D75F24" w:rsidRDefault="008242EF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8242EF" w:rsidRPr="00122635" w:rsidRDefault="008242EF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8242EF" w:rsidRPr="00D95AD9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242EF" w:rsidRDefault="008242EF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1276" w:type="dxa"/>
          </w:tcPr>
          <w:p w:rsidR="008242EF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8242EF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242EF" w:rsidRPr="00D95AD9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8242EF" w:rsidRPr="00D95AD9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242EF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8242EF" w:rsidRPr="00D95AD9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8242EF" w:rsidRPr="00D95AD9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242EF" w:rsidRPr="00D95AD9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2EF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242EF" w:rsidRPr="00503DD5" w:rsidRDefault="008242EF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Empresa</w:t>
            </w:r>
          </w:p>
        </w:tc>
        <w:tc>
          <w:tcPr>
            <w:tcW w:w="1276" w:type="dxa"/>
          </w:tcPr>
          <w:p w:rsidR="008242EF" w:rsidRPr="00503DD5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8242EF" w:rsidRPr="00503DD5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242EF" w:rsidRPr="00503DD5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8242EF" w:rsidRPr="00503DD5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242EF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242EF" w:rsidRDefault="008242EF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MeioPagamento</w:t>
            </w:r>
          </w:p>
        </w:tc>
        <w:tc>
          <w:tcPr>
            <w:tcW w:w="1276" w:type="dxa"/>
          </w:tcPr>
          <w:p w:rsidR="008242EF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8242EF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242EF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8242EF" w:rsidRPr="00503DD5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242EF" w:rsidRPr="00566BED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242EF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8242EF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242EF" w:rsidRPr="00566BED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2EF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242EF" w:rsidRPr="00503DD5" w:rsidRDefault="008242EF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8242EF" w:rsidRPr="00503DD5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8242EF" w:rsidRPr="00503DD5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8242EF" w:rsidRPr="00503DD5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8242EF" w:rsidRPr="00503DD5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242EF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242EF" w:rsidRPr="00566BED" w:rsidRDefault="008242EF" w:rsidP="00B35AE5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8242EF" w:rsidRPr="00566BED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8242EF" w:rsidRPr="00566BED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242EF" w:rsidRPr="00566BED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8242EF" w:rsidRPr="00566BED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242EF" w:rsidRPr="00566BED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242EF" w:rsidRPr="00566BED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242EF" w:rsidRPr="00566BED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242EF" w:rsidRPr="00566BED" w:rsidRDefault="008242EF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2EF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242EF" w:rsidRPr="00566BED" w:rsidRDefault="008242EF" w:rsidP="00B35AE5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8242EF" w:rsidRPr="00566BED" w:rsidRDefault="008242EF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7468D" w:rsidRDefault="0097468D" w:rsidP="0097468D"/>
    <w:p w:rsidR="00D02359" w:rsidRDefault="00D02359" w:rsidP="0097468D"/>
    <w:p w:rsidR="00D02359" w:rsidRDefault="00D02359" w:rsidP="0097468D"/>
    <w:p w:rsidR="00D02359" w:rsidRDefault="00D02359" w:rsidP="0097468D"/>
    <w:p w:rsidR="0097468D" w:rsidRDefault="0097468D" w:rsidP="0097468D"/>
    <w:p w:rsidR="00D02359" w:rsidRDefault="00D02359" w:rsidP="00D02359">
      <w:pPr>
        <w:pStyle w:val="PargrafodaLista"/>
        <w:numPr>
          <w:ilvl w:val="0"/>
          <w:numId w:val="3"/>
        </w:numPr>
      </w:pPr>
      <w:r>
        <w:t>ClienteEmail</w:t>
      </w:r>
    </w:p>
    <w:p w:rsidR="00D02359" w:rsidRDefault="00D02359" w:rsidP="00D02359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D02359" w:rsidRPr="00D75F24" w:rsidTr="00B3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2359" w:rsidRPr="00D75F24" w:rsidRDefault="00D02359" w:rsidP="00B35AE5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D02359" w:rsidRPr="00D75F24" w:rsidRDefault="00D02359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D02359" w:rsidRPr="00D75F24" w:rsidRDefault="00D02359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D02359" w:rsidRPr="00D95AD9" w:rsidRDefault="00D02359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D02359" w:rsidRPr="00D75F24" w:rsidRDefault="00D02359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D02359" w:rsidRPr="00D75F24" w:rsidRDefault="00D02359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D02359" w:rsidRPr="00D75F24" w:rsidRDefault="00D02359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D02359" w:rsidRPr="00D75F24" w:rsidRDefault="00D02359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D02359" w:rsidRPr="00122635" w:rsidRDefault="00D02359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D02359" w:rsidRPr="00D95AD9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2359" w:rsidRDefault="00D02359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1276" w:type="dxa"/>
          </w:tcPr>
          <w:p w:rsidR="00D02359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D02359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2359" w:rsidRPr="00D95AD9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02359" w:rsidRPr="00D95AD9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02359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D02359" w:rsidRPr="00D95AD9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D02359" w:rsidRPr="00D95AD9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02359" w:rsidRPr="00D95AD9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359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2359" w:rsidRPr="00503DD5" w:rsidRDefault="00D02359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Sequencia</w:t>
            </w:r>
          </w:p>
        </w:tc>
        <w:tc>
          <w:tcPr>
            <w:tcW w:w="1276" w:type="dxa"/>
          </w:tcPr>
          <w:p w:rsidR="00D02359" w:rsidRPr="00503DD5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D02359" w:rsidRPr="00503DD5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2359" w:rsidRPr="00503DD5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02359" w:rsidRPr="00503DD5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2359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2359" w:rsidRDefault="00D02359" w:rsidP="00D02359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Email</w:t>
            </w:r>
            <w:proofErr w:type="gramEnd"/>
          </w:p>
        </w:tc>
        <w:tc>
          <w:tcPr>
            <w:tcW w:w="1276" w:type="dxa"/>
          </w:tcPr>
          <w:p w:rsidR="00D02359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D02359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134" w:type="dxa"/>
          </w:tcPr>
          <w:p w:rsidR="00D02359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D02359" w:rsidRPr="00503DD5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02359" w:rsidRPr="00566BED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02359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02359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02359" w:rsidRPr="00566BED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359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2359" w:rsidRPr="00503DD5" w:rsidRDefault="00D02359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Principal</w:t>
            </w:r>
          </w:p>
        </w:tc>
        <w:tc>
          <w:tcPr>
            <w:tcW w:w="1276" w:type="dxa"/>
          </w:tcPr>
          <w:p w:rsidR="00D02359" w:rsidRPr="00503DD5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D02359" w:rsidRPr="00503DD5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D02359" w:rsidRPr="00503DD5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D02359" w:rsidRPr="00503DD5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2359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2359" w:rsidRPr="00566BED" w:rsidRDefault="00D02359" w:rsidP="00B35AE5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D02359" w:rsidRPr="00566BED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D02359" w:rsidRPr="00566BED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2359" w:rsidRPr="00566BED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D02359" w:rsidRPr="00566BED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02359" w:rsidRPr="00566BED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02359" w:rsidRPr="00566BED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02359" w:rsidRPr="00566BED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02359" w:rsidRPr="00566BED" w:rsidRDefault="00D02359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359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2359" w:rsidRPr="00566BED" w:rsidRDefault="00D02359" w:rsidP="00B35AE5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D02359" w:rsidRPr="00566BED" w:rsidRDefault="00D02359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02359" w:rsidRDefault="00D02359" w:rsidP="00D02359"/>
    <w:p w:rsidR="00B549CD" w:rsidRDefault="00BC6FC0" w:rsidP="00B549CD">
      <w:pPr>
        <w:pStyle w:val="PargrafodaLista"/>
        <w:numPr>
          <w:ilvl w:val="0"/>
          <w:numId w:val="3"/>
        </w:numPr>
      </w:pPr>
      <w:r>
        <w:t>ClienteLimiteCredito</w:t>
      </w:r>
    </w:p>
    <w:p w:rsidR="00BC6FC0" w:rsidRDefault="00BC6FC0" w:rsidP="00BC6FC0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BC6FC0" w:rsidRPr="00D75F24" w:rsidTr="00B3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C6FC0" w:rsidRPr="00D75F24" w:rsidRDefault="00BC6FC0" w:rsidP="00B35AE5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BC6FC0" w:rsidRPr="00D75F24" w:rsidRDefault="00BC6FC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BC6FC0" w:rsidRPr="00D75F24" w:rsidRDefault="00BC6FC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BC6FC0" w:rsidRPr="00D95AD9" w:rsidRDefault="00BC6FC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BC6FC0" w:rsidRPr="00D75F24" w:rsidRDefault="00BC6FC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BC6FC0" w:rsidRPr="00D75F24" w:rsidRDefault="00BC6FC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BC6FC0" w:rsidRPr="00D75F24" w:rsidRDefault="00BC6FC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BC6FC0" w:rsidRPr="00D75F24" w:rsidRDefault="00BC6FC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BC6FC0" w:rsidRPr="00122635" w:rsidRDefault="00BC6FC0" w:rsidP="00B3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BC6FC0" w:rsidRPr="00D95AD9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C6FC0" w:rsidRDefault="00BC6FC0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1276" w:type="dxa"/>
          </w:tcPr>
          <w:p w:rsidR="00BC6FC0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C6FC0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C6FC0" w:rsidRPr="00D95AD9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C6FC0" w:rsidRPr="00D95AD9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C6FC0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BC6FC0" w:rsidRPr="00D95AD9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BC6FC0" w:rsidRPr="00D95AD9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C6FC0" w:rsidRPr="00D95AD9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FC0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C6FC0" w:rsidRPr="00503DD5" w:rsidRDefault="00BC6FC0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Valor</w:t>
            </w:r>
          </w:p>
        </w:tc>
        <w:tc>
          <w:tcPr>
            <w:tcW w:w="1276" w:type="dxa"/>
          </w:tcPr>
          <w:p w:rsidR="00BC6FC0" w:rsidRPr="00503DD5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C6FC0" w:rsidRPr="00503DD5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C6FC0" w:rsidRPr="00503DD5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C6FC0" w:rsidRPr="00503DD5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C6FC0" w:rsidRPr="00566BED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BC6FC0" w:rsidRPr="00566BED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C6FC0" w:rsidRPr="00566BED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C6FC0" w:rsidRPr="00566BED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C6FC0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C6FC0" w:rsidRDefault="00BC6FC0" w:rsidP="00B35AE5">
            <w:pPr>
              <w:jc w:val="center"/>
              <w:rPr>
                <w:b w:val="0"/>
              </w:rPr>
            </w:pPr>
            <w:r>
              <w:rPr>
                <w:b w:val="0"/>
              </w:rPr>
              <w:t>ClasseRisco</w:t>
            </w:r>
          </w:p>
        </w:tc>
        <w:tc>
          <w:tcPr>
            <w:tcW w:w="1276" w:type="dxa"/>
          </w:tcPr>
          <w:p w:rsidR="00BC6FC0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C6FC0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C6FC0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C6FC0" w:rsidRPr="00503DD5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C6FC0" w:rsidRPr="00566BED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C6FC0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1" w:type="dxa"/>
          </w:tcPr>
          <w:p w:rsidR="00BC6FC0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C6FC0" w:rsidRPr="00566BED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FC0" w:rsidRPr="00566BED" w:rsidTr="00B35A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C6FC0" w:rsidRPr="00566BED" w:rsidRDefault="00BC6FC0" w:rsidP="00B35AE5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BC6FC0" w:rsidRPr="00566BED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BC6FC0" w:rsidRPr="00566BED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C6FC0" w:rsidRPr="00566BED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BC6FC0" w:rsidRPr="00566BED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C6FC0" w:rsidRPr="00566BED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C6FC0" w:rsidRPr="00566BED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C6FC0" w:rsidRPr="00566BED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C6FC0" w:rsidRPr="00566BED" w:rsidRDefault="00BC6FC0" w:rsidP="00B35A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C6FC0" w:rsidRPr="00566BED" w:rsidTr="00B3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C6FC0" w:rsidRPr="00566BED" w:rsidRDefault="00BC6FC0" w:rsidP="00B35AE5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BC6FC0" w:rsidRPr="00566BED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BC6FC0" w:rsidRPr="00566BED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C6FC0" w:rsidRPr="00566BED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BC6FC0" w:rsidRPr="00566BED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C6FC0" w:rsidRPr="00566BED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C6FC0" w:rsidRPr="00566BED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C6FC0" w:rsidRPr="00566BED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C6FC0" w:rsidRPr="00566BED" w:rsidRDefault="00BC6FC0" w:rsidP="00B35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15BE" w:rsidRDefault="00C815BE" w:rsidP="00BC6FC0"/>
    <w:p w:rsidR="00C815BE" w:rsidRDefault="00C815BE" w:rsidP="00C815BE">
      <w:pPr>
        <w:pStyle w:val="PargrafodaLista"/>
        <w:numPr>
          <w:ilvl w:val="0"/>
          <w:numId w:val="3"/>
        </w:numPr>
      </w:pPr>
      <w:r>
        <w:t>TipoPedido</w:t>
      </w:r>
    </w:p>
    <w:p w:rsidR="00C815BE" w:rsidRDefault="00C815BE" w:rsidP="00C815BE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328"/>
        <w:gridCol w:w="1276"/>
        <w:gridCol w:w="1134"/>
        <w:gridCol w:w="1134"/>
        <w:gridCol w:w="2316"/>
        <w:gridCol w:w="567"/>
        <w:gridCol w:w="567"/>
        <w:gridCol w:w="501"/>
        <w:gridCol w:w="501"/>
      </w:tblGrid>
      <w:tr w:rsidR="00C815BE" w:rsidRPr="00D75F24" w:rsidTr="00C81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815BE" w:rsidRPr="00D75F24" w:rsidRDefault="00C815BE" w:rsidP="007A50B6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C815BE" w:rsidRPr="00D75F24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C815BE" w:rsidRPr="00D75F24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316" w:type="dxa"/>
          </w:tcPr>
          <w:p w:rsidR="00C815BE" w:rsidRPr="00D75F24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C815BE" w:rsidRPr="00D75F24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C815BE" w:rsidRPr="00D75F24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C815BE" w:rsidRPr="00D75F24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C815BE" w:rsidRPr="00122635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C815BE" w:rsidRPr="00D95AD9" w:rsidTr="00C8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815BE" w:rsidRDefault="00C815BE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5BE" w:rsidRPr="00566BED" w:rsidTr="00C815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815BE" w:rsidRPr="00503DD5" w:rsidRDefault="00C815BE" w:rsidP="007A50B6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C815BE" w:rsidRPr="00503DD5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C815BE" w:rsidRPr="00503DD5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:rsidR="00C815BE" w:rsidRPr="00503DD5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6" w:type="dxa"/>
          </w:tcPr>
          <w:p w:rsidR="00C815BE" w:rsidRPr="00503DD5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5BE" w:rsidRPr="00566BED" w:rsidTr="00C8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815BE" w:rsidRPr="00C815BE" w:rsidRDefault="00C815BE" w:rsidP="007A50B6">
            <w:pPr>
              <w:jc w:val="center"/>
              <w:rPr>
                <w:b w:val="0"/>
              </w:rPr>
            </w:pPr>
            <w:r w:rsidRPr="00C815BE">
              <w:rPr>
                <w:b w:val="0"/>
              </w:rPr>
              <w:t>RequerPedidoAuxiliar</w:t>
            </w:r>
          </w:p>
        </w:tc>
        <w:tc>
          <w:tcPr>
            <w:tcW w:w="1276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:rsidR="00C815BE" w:rsidRPr="00503DD5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5BE" w:rsidRPr="00566BED" w:rsidTr="00C815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815BE" w:rsidRPr="00503DD5" w:rsidRDefault="00C815BE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C815BE" w:rsidRPr="00503DD5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C815BE" w:rsidRPr="00503DD5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C815BE" w:rsidRPr="00503DD5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6" w:type="dxa"/>
          </w:tcPr>
          <w:p w:rsidR="00C815BE" w:rsidRPr="00503DD5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5BE" w:rsidRPr="00566BED" w:rsidTr="00C8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815BE" w:rsidRPr="00566BED" w:rsidRDefault="00C815BE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316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5BE" w:rsidRPr="00566BED" w:rsidTr="00C815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815BE" w:rsidRPr="00566BED" w:rsidRDefault="00C815BE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316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815BE" w:rsidRDefault="00C815BE" w:rsidP="00BC6FC0"/>
    <w:p w:rsidR="001A3E50" w:rsidRDefault="001A3E50" w:rsidP="001A3E50">
      <w:pPr>
        <w:pStyle w:val="PargrafodaLista"/>
        <w:numPr>
          <w:ilvl w:val="0"/>
          <w:numId w:val="3"/>
        </w:numPr>
      </w:pPr>
      <w:r>
        <w:t>TipoFrete</w:t>
      </w:r>
    </w:p>
    <w:p w:rsidR="001A3E50" w:rsidRDefault="001A3E50" w:rsidP="001A3E50">
      <w:pPr>
        <w:pStyle w:val="PargrafodaLista"/>
      </w:pPr>
    </w:p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328"/>
        <w:gridCol w:w="1276"/>
        <w:gridCol w:w="1134"/>
        <w:gridCol w:w="1134"/>
        <w:gridCol w:w="2316"/>
        <w:gridCol w:w="567"/>
        <w:gridCol w:w="567"/>
        <w:gridCol w:w="501"/>
        <w:gridCol w:w="501"/>
      </w:tblGrid>
      <w:tr w:rsidR="001A3E50" w:rsidRPr="00D75F24" w:rsidTr="007A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A3E50" w:rsidRPr="00D75F24" w:rsidRDefault="001A3E50" w:rsidP="007A50B6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1A3E50" w:rsidRPr="00D75F24" w:rsidRDefault="001A3E5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1A3E50" w:rsidRPr="00D75F24" w:rsidRDefault="001A3E5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1A3E50" w:rsidRPr="00D95AD9" w:rsidRDefault="001A3E5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316" w:type="dxa"/>
          </w:tcPr>
          <w:p w:rsidR="001A3E50" w:rsidRPr="00D75F24" w:rsidRDefault="001A3E5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1A3E50" w:rsidRPr="00D75F24" w:rsidRDefault="001A3E5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1A3E50" w:rsidRPr="00D75F24" w:rsidRDefault="001A3E5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1A3E50" w:rsidRPr="00D75F24" w:rsidRDefault="001A3E5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1A3E50" w:rsidRPr="00122635" w:rsidRDefault="001A3E5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1A3E50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A3E50" w:rsidRDefault="001A3E5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1A3E50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1A3E50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3E50" w:rsidRPr="00D95AD9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:rsidR="001A3E50" w:rsidRPr="00D95AD9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A3E50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1A3E50" w:rsidRPr="00D95AD9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A3E50" w:rsidRPr="00D95AD9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A3E50" w:rsidRPr="00D95AD9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E50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A3E50" w:rsidRPr="00503DD5" w:rsidRDefault="001A3E50" w:rsidP="007A50B6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1A3E50" w:rsidRPr="00503DD5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1A3E50" w:rsidRPr="00503DD5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:rsidR="001A3E50" w:rsidRPr="00503DD5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6" w:type="dxa"/>
          </w:tcPr>
          <w:p w:rsidR="001A3E50" w:rsidRPr="00503DD5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A3E50" w:rsidRPr="00566BED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A3E50" w:rsidRPr="00566BED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A3E50" w:rsidRPr="00566BED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A3E50" w:rsidRPr="00566BED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A3E50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A3E50" w:rsidRPr="00503DD5" w:rsidRDefault="001A3E5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1A3E50" w:rsidRPr="00503DD5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1A3E50" w:rsidRPr="00503DD5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1A3E50" w:rsidRPr="00503DD5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6" w:type="dxa"/>
          </w:tcPr>
          <w:p w:rsidR="001A3E50" w:rsidRPr="00503DD5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A3E50" w:rsidRPr="00566BED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A3E50" w:rsidRPr="00566BED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A3E50" w:rsidRPr="00566BED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A3E50" w:rsidRPr="00566BED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E50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A3E50" w:rsidRPr="00566BED" w:rsidRDefault="001A3E50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1A3E50" w:rsidRPr="00566BED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A3E50" w:rsidRPr="00566BED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3E50" w:rsidRPr="00566BED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316" w:type="dxa"/>
          </w:tcPr>
          <w:p w:rsidR="001A3E50" w:rsidRPr="00566BED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A3E50" w:rsidRPr="00566BED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A3E50" w:rsidRPr="00566BED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A3E50" w:rsidRPr="00566BED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A3E50" w:rsidRPr="00566BED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A3E50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A3E50" w:rsidRPr="00566BED" w:rsidRDefault="001A3E50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1A3E50" w:rsidRPr="00566BED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A3E50" w:rsidRPr="00566BED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A3E50" w:rsidRPr="00566BED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316" w:type="dxa"/>
          </w:tcPr>
          <w:p w:rsidR="001A3E50" w:rsidRPr="00566BED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A3E50" w:rsidRPr="00566BED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A3E50" w:rsidRPr="00566BED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A3E50" w:rsidRPr="00566BED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A3E50" w:rsidRPr="00566BED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3E50" w:rsidRDefault="001A3E50" w:rsidP="00BC6FC0"/>
    <w:p w:rsidR="001F2DBB" w:rsidRDefault="001F2DBB" w:rsidP="001F2DBB">
      <w:pPr>
        <w:pStyle w:val="PargrafodaLista"/>
        <w:numPr>
          <w:ilvl w:val="0"/>
          <w:numId w:val="3"/>
        </w:numPr>
      </w:pPr>
      <w:r>
        <w:t>MotivoExclusao</w:t>
      </w:r>
    </w:p>
    <w:p w:rsidR="001F2DBB" w:rsidRDefault="001F2DBB" w:rsidP="001F2DB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328"/>
        <w:gridCol w:w="1276"/>
        <w:gridCol w:w="1134"/>
        <w:gridCol w:w="1134"/>
        <w:gridCol w:w="2316"/>
        <w:gridCol w:w="567"/>
        <w:gridCol w:w="567"/>
        <w:gridCol w:w="501"/>
        <w:gridCol w:w="501"/>
      </w:tblGrid>
      <w:tr w:rsidR="001F2DBB" w:rsidRPr="00D75F24" w:rsidTr="007A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F2DBB" w:rsidRPr="00D75F24" w:rsidRDefault="001F2DBB" w:rsidP="007A50B6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1F2DBB" w:rsidRPr="00D75F24" w:rsidRDefault="001F2DBB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1F2DBB" w:rsidRPr="00D75F24" w:rsidRDefault="001F2DBB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1F2DBB" w:rsidRPr="00D95AD9" w:rsidRDefault="001F2DBB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316" w:type="dxa"/>
          </w:tcPr>
          <w:p w:rsidR="001F2DBB" w:rsidRPr="00D75F24" w:rsidRDefault="001F2DBB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1F2DBB" w:rsidRPr="00D75F24" w:rsidRDefault="001F2DBB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1F2DBB" w:rsidRPr="00D75F24" w:rsidRDefault="001F2DBB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1F2DBB" w:rsidRPr="00D75F24" w:rsidRDefault="001F2DBB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1F2DBB" w:rsidRPr="00122635" w:rsidRDefault="001F2DBB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1F2DBB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F2DBB" w:rsidRDefault="001F2DBB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1F2DBB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1F2DBB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F2DBB" w:rsidRPr="00D95AD9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:rsidR="001F2DBB" w:rsidRPr="00D95AD9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F2DBB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1F2DBB" w:rsidRPr="00D95AD9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F2DBB" w:rsidRPr="00D95AD9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F2DBB" w:rsidRPr="00D95AD9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DBB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F2DBB" w:rsidRPr="00503DD5" w:rsidRDefault="001F2DBB" w:rsidP="007A50B6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1F2DBB" w:rsidRPr="00503DD5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1F2DBB" w:rsidRPr="00503DD5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:rsidR="001F2DBB" w:rsidRPr="00503DD5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6" w:type="dxa"/>
          </w:tcPr>
          <w:p w:rsidR="001F2DBB" w:rsidRPr="00503DD5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2DBB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F2DBB" w:rsidRPr="001F2DBB" w:rsidRDefault="001F2DBB" w:rsidP="007A50B6">
            <w:pPr>
              <w:jc w:val="center"/>
              <w:rPr>
                <w:b w:val="0"/>
              </w:rPr>
            </w:pPr>
            <w:r w:rsidRPr="001F2DBB">
              <w:rPr>
                <w:b w:val="0"/>
              </w:rPr>
              <w:t>Tabela</w:t>
            </w:r>
          </w:p>
        </w:tc>
        <w:tc>
          <w:tcPr>
            <w:tcW w:w="1276" w:type="dxa"/>
          </w:tcPr>
          <w:p w:rsidR="001F2DBB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1F2DBB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34" w:type="dxa"/>
          </w:tcPr>
          <w:p w:rsidR="001F2DBB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:rsidR="001F2DBB" w:rsidRPr="00503DD5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F2DBB" w:rsidRPr="00566BED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F2DBB" w:rsidRPr="00566BED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F2DBB" w:rsidRPr="00566BED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F2DBB" w:rsidRPr="00566BED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DBB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F2DBB" w:rsidRPr="00503DD5" w:rsidRDefault="001F2DBB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1F2DBB" w:rsidRPr="00503DD5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1F2DBB" w:rsidRPr="00503DD5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1F2DBB" w:rsidRPr="00503DD5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6" w:type="dxa"/>
          </w:tcPr>
          <w:p w:rsidR="001F2DBB" w:rsidRPr="00503DD5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2DBB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F2DBB" w:rsidRPr="00566BED" w:rsidRDefault="001F2DBB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1F2DBB" w:rsidRPr="00566BED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F2DBB" w:rsidRPr="00566BED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F2DBB" w:rsidRPr="00566BED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316" w:type="dxa"/>
          </w:tcPr>
          <w:p w:rsidR="001F2DBB" w:rsidRPr="00566BED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F2DBB" w:rsidRPr="00566BED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F2DBB" w:rsidRPr="00566BED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F2DBB" w:rsidRPr="00566BED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F2DBB" w:rsidRPr="00566BED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DBB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F2DBB" w:rsidRPr="00566BED" w:rsidRDefault="001F2DBB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316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1F2DBB" w:rsidRPr="00566BED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F2DBB" w:rsidRDefault="001F2DBB" w:rsidP="001F2DBB"/>
    <w:p w:rsidR="001F2DBB" w:rsidRDefault="001F2DBB" w:rsidP="001F2DBB"/>
    <w:p w:rsidR="001F2DBB" w:rsidRDefault="001F2DBB" w:rsidP="001F2DBB"/>
    <w:p w:rsidR="001F2DBB" w:rsidRDefault="001F2DBB" w:rsidP="001F2DBB"/>
    <w:p w:rsidR="001F2DBB" w:rsidRDefault="001F2DBB" w:rsidP="00BC6FC0"/>
    <w:p w:rsidR="00B01FC0" w:rsidRDefault="00B01FC0" w:rsidP="00580376">
      <w:pPr>
        <w:pStyle w:val="PargrafodaLista"/>
        <w:numPr>
          <w:ilvl w:val="0"/>
          <w:numId w:val="3"/>
        </w:numPr>
      </w:pPr>
      <w:r>
        <w:t>Situacao</w:t>
      </w:r>
    </w:p>
    <w:p w:rsidR="00B01FC0" w:rsidRDefault="00B01FC0" w:rsidP="00B01FC0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328"/>
        <w:gridCol w:w="1276"/>
        <w:gridCol w:w="1134"/>
        <w:gridCol w:w="1134"/>
        <w:gridCol w:w="2316"/>
        <w:gridCol w:w="567"/>
        <w:gridCol w:w="567"/>
        <w:gridCol w:w="501"/>
        <w:gridCol w:w="501"/>
      </w:tblGrid>
      <w:tr w:rsidR="00B01FC0" w:rsidRPr="00D75F24" w:rsidTr="007A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B01FC0" w:rsidRPr="00D75F24" w:rsidRDefault="00B01FC0" w:rsidP="007A50B6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B01FC0" w:rsidRPr="00D75F24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B01FC0" w:rsidRPr="00D75F24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316" w:type="dxa"/>
          </w:tcPr>
          <w:p w:rsidR="00B01FC0" w:rsidRPr="00D75F24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B01FC0" w:rsidRPr="00D75F24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B01FC0" w:rsidRPr="00D75F24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B01FC0" w:rsidRPr="00D75F24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B01FC0" w:rsidRPr="00122635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B01FC0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B01FC0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1FC0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B01FC0" w:rsidRPr="00503DD5" w:rsidRDefault="00B01FC0" w:rsidP="007A50B6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B01FC0" w:rsidRPr="00503DD5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B01FC0" w:rsidRPr="00503DD5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:rsidR="00B01FC0" w:rsidRPr="00503DD5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6" w:type="dxa"/>
          </w:tcPr>
          <w:p w:rsidR="00B01FC0" w:rsidRPr="00503DD5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1FC0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B01FC0" w:rsidRPr="00B01FC0" w:rsidRDefault="00B01FC0" w:rsidP="007A50B6">
            <w:pPr>
              <w:jc w:val="center"/>
              <w:rPr>
                <w:b w:val="0"/>
              </w:rPr>
            </w:pPr>
            <w:r w:rsidRPr="00B01FC0">
              <w:rPr>
                <w:b w:val="0"/>
              </w:rPr>
              <w:t>Tabela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:rsidR="00B01FC0" w:rsidRPr="00503DD5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1FC0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B01FC0" w:rsidRPr="00503DD5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B01FC0" w:rsidRPr="00503DD5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B01FC0" w:rsidRPr="00503DD5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B01FC0" w:rsidRPr="00503DD5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6" w:type="dxa"/>
          </w:tcPr>
          <w:p w:rsidR="00B01FC0" w:rsidRPr="00503DD5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1FC0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B01FC0" w:rsidRPr="00566BED" w:rsidRDefault="00B01FC0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316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1FC0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B01FC0" w:rsidRPr="00566BED" w:rsidRDefault="00B01FC0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316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01FC0" w:rsidRDefault="00B01FC0" w:rsidP="00B01FC0"/>
    <w:p w:rsidR="0029103C" w:rsidRDefault="00580376" w:rsidP="00580376">
      <w:pPr>
        <w:pStyle w:val="PargrafodaLista"/>
        <w:numPr>
          <w:ilvl w:val="0"/>
          <w:numId w:val="3"/>
        </w:numPr>
      </w:pPr>
      <w:r>
        <w:t>PrePedidoVenda</w:t>
      </w:r>
    </w:p>
    <w:p w:rsidR="00202FAA" w:rsidRDefault="00202FAA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C815BE" w:rsidRPr="00D75F24" w:rsidTr="007A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Pr="00D75F24" w:rsidRDefault="00C815BE" w:rsidP="007A50B6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C815BE" w:rsidRPr="00D75F24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C815BE" w:rsidRPr="00D75F24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C815BE" w:rsidRPr="00D75F24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C815BE" w:rsidRPr="00D75F24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C815BE" w:rsidRPr="00D75F24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C815BE" w:rsidRPr="00D75F24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C815BE" w:rsidRPr="00122635" w:rsidRDefault="00C815BE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C815BE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C815BE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C815BE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OrganizacaoVenda</w:t>
            </w:r>
          </w:p>
        </w:tc>
        <w:tc>
          <w:tcPr>
            <w:tcW w:w="1276" w:type="dxa"/>
          </w:tcPr>
          <w:p w:rsidR="00C815BE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C815BE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1276" w:type="dxa"/>
          </w:tcPr>
          <w:p w:rsidR="00C815BE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C815BE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Vendedor</w:t>
            </w:r>
          </w:p>
        </w:tc>
        <w:tc>
          <w:tcPr>
            <w:tcW w:w="1276" w:type="dxa"/>
          </w:tcPr>
          <w:p w:rsidR="00C815BE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C815BE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TipoPedido</w:t>
            </w:r>
          </w:p>
        </w:tc>
        <w:tc>
          <w:tcPr>
            <w:tcW w:w="1276" w:type="dxa"/>
          </w:tcPr>
          <w:p w:rsidR="00C815BE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C815BE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TipoFrete</w:t>
            </w:r>
          </w:p>
        </w:tc>
        <w:tc>
          <w:tcPr>
            <w:tcW w:w="1276" w:type="dxa"/>
          </w:tcPr>
          <w:p w:rsidR="00C815BE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C815BE" w:rsidP="00C815BE">
            <w:pPr>
              <w:jc w:val="center"/>
              <w:rPr>
                <w:b w:val="0"/>
              </w:rPr>
            </w:pPr>
            <w:r>
              <w:rPr>
                <w:b w:val="0"/>
              </w:rPr>
              <w:t>CondicaoPagamento</w:t>
            </w:r>
          </w:p>
        </w:tc>
        <w:tc>
          <w:tcPr>
            <w:tcW w:w="1276" w:type="dxa"/>
          </w:tcPr>
          <w:p w:rsidR="00C815BE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C815BE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MeioPagamento</w:t>
            </w:r>
          </w:p>
        </w:tc>
        <w:tc>
          <w:tcPr>
            <w:tcW w:w="1276" w:type="dxa"/>
          </w:tcPr>
          <w:p w:rsidR="00C815BE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C815BE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CanalDistribuicao</w:t>
            </w:r>
          </w:p>
        </w:tc>
        <w:tc>
          <w:tcPr>
            <w:tcW w:w="1276" w:type="dxa"/>
          </w:tcPr>
          <w:p w:rsidR="00C815BE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C815BE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PedidoCliente</w:t>
            </w:r>
          </w:p>
        </w:tc>
        <w:tc>
          <w:tcPr>
            <w:tcW w:w="1276" w:type="dxa"/>
          </w:tcPr>
          <w:p w:rsidR="00C815BE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C815BE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C815BE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PedidoAuxiliar</w:t>
            </w:r>
          </w:p>
        </w:tc>
        <w:tc>
          <w:tcPr>
            <w:tcW w:w="1276" w:type="dxa"/>
          </w:tcPr>
          <w:p w:rsidR="00C815BE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C815BE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Situacao</w:t>
            </w:r>
          </w:p>
        </w:tc>
        <w:tc>
          <w:tcPr>
            <w:tcW w:w="1276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A01F5F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ExportadoErp</w:t>
            </w:r>
          </w:p>
        </w:tc>
        <w:tc>
          <w:tcPr>
            <w:tcW w:w="1276" w:type="dxa"/>
          </w:tcPr>
          <w:p w:rsidR="00C815BE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C815BE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C815BE" w:rsidRPr="00D95AD9" w:rsidRDefault="001A3E5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A01F5F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C815BE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C815BE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C815BE" w:rsidRPr="00D95AD9" w:rsidRDefault="001A3E5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F12686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Valor</w:t>
            </w:r>
          </w:p>
        </w:tc>
        <w:tc>
          <w:tcPr>
            <w:tcW w:w="1276" w:type="dxa"/>
          </w:tcPr>
          <w:p w:rsidR="00C815BE" w:rsidRDefault="00F12686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C815BE" w:rsidRDefault="00F12686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5BE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1F2DBB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JustificativaExclusao</w:t>
            </w:r>
          </w:p>
        </w:tc>
        <w:tc>
          <w:tcPr>
            <w:tcW w:w="1276" w:type="dxa"/>
          </w:tcPr>
          <w:p w:rsidR="00C815BE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2DBB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1F2DBB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MotivoExclusao</w:t>
            </w:r>
          </w:p>
        </w:tc>
        <w:tc>
          <w:tcPr>
            <w:tcW w:w="1276" w:type="dxa"/>
          </w:tcPr>
          <w:p w:rsidR="00C815BE" w:rsidRDefault="001F2DBB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D95AD9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5BE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Pr="00503DD5" w:rsidRDefault="001F2DBB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C815BE" w:rsidRPr="00503DD5" w:rsidRDefault="001F2DBB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815BE" w:rsidRPr="00503DD5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503DD5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815BE" w:rsidRPr="00503DD5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2DBB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Default="00F12686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DataSincronismo</w:t>
            </w:r>
          </w:p>
        </w:tc>
        <w:tc>
          <w:tcPr>
            <w:tcW w:w="1276" w:type="dxa"/>
          </w:tcPr>
          <w:p w:rsidR="00C815BE" w:rsidRDefault="00F12686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134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Default="00F12686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2551" w:type="dxa"/>
          </w:tcPr>
          <w:p w:rsidR="00C815BE" w:rsidRPr="00503DD5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5BE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Pr="00566BED" w:rsidRDefault="00C815BE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2DBB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15BE" w:rsidRPr="00566BED" w:rsidRDefault="00C815BE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815BE" w:rsidRPr="00566BED" w:rsidRDefault="00C815BE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2FAA" w:rsidRDefault="00202FAA" w:rsidP="003D377B"/>
    <w:p w:rsidR="00ED2DBD" w:rsidRDefault="00ED2DBD" w:rsidP="00ED2DBD">
      <w:pPr>
        <w:pStyle w:val="PargrafodaLista"/>
        <w:numPr>
          <w:ilvl w:val="0"/>
          <w:numId w:val="3"/>
        </w:numPr>
      </w:pPr>
      <w:r>
        <w:t>TipoBloqueio</w:t>
      </w:r>
    </w:p>
    <w:p w:rsidR="00ED2DBD" w:rsidRDefault="00ED2DBD" w:rsidP="00ED2DBD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328"/>
        <w:gridCol w:w="1276"/>
        <w:gridCol w:w="1134"/>
        <w:gridCol w:w="1134"/>
        <w:gridCol w:w="2316"/>
        <w:gridCol w:w="567"/>
        <w:gridCol w:w="567"/>
        <w:gridCol w:w="501"/>
        <w:gridCol w:w="501"/>
      </w:tblGrid>
      <w:tr w:rsidR="00ED2DBD" w:rsidRPr="00D75F24" w:rsidTr="007A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D2DBD" w:rsidRPr="00D75F24" w:rsidRDefault="00ED2DBD" w:rsidP="007A50B6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ED2DBD" w:rsidRPr="00D75F24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ED2DBD" w:rsidRPr="00D75F24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316" w:type="dxa"/>
          </w:tcPr>
          <w:p w:rsidR="00ED2DBD" w:rsidRPr="00D75F24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ED2DBD" w:rsidRPr="00D75F24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ED2DBD" w:rsidRPr="00D75F24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ED2DBD" w:rsidRPr="00D75F24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ED2DBD" w:rsidRPr="00122635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ED2DBD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BD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D2DBD" w:rsidRPr="00503DD5" w:rsidRDefault="00ED2DBD" w:rsidP="007A50B6">
            <w:pPr>
              <w:jc w:val="center"/>
              <w:rPr>
                <w:b w:val="0"/>
              </w:rPr>
            </w:pPr>
            <w:r w:rsidRPr="00503DD5">
              <w:rPr>
                <w:b w:val="0"/>
              </w:rPr>
              <w:t>Descricao</w:t>
            </w:r>
          </w:p>
        </w:tc>
        <w:tc>
          <w:tcPr>
            <w:tcW w:w="1276" w:type="dxa"/>
          </w:tcPr>
          <w:p w:rsidR="00ED2DBD" w:rsidRPr="00503DD5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ED2DBD" w:rsidRPr="00503DD5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:rsidR="00ED2DBD" w:rsidRPr="00503DD5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6" w:type="dxa"/>
          </w:tcPr>
          <w:p w:rsidR="00ED2DBD" w:rsidRPr="00503DD5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2DBD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D2DBD" w:rsidRPr="00503DD5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ED2DBD" w:rsidRPr="00503DD5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ED2DBD" w:rsidRPr="00503DD5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ED2DBD" w:rsidRPr="00503DD5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6" w:type="dxa"/>
          </w:tcPr>
          <w:p w:rsidR="00ED2DBD" w:rsidRPr="00503DD5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BD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D2DBD" w:rsidRPr="00566BED" w:rsidRDefault="00ED2DBD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316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2DBD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ED2DBD" w:rsidRPr="00566BED" w:rsidRDefault="00ED2DBD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316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D2DBD" w:rsidRDefault="00ED2DBD" w:rsidP="003D377B"/>
    <w:p w:rsidR="00ED2DBD" w:rsidRDefault="00ED2DBD" w:rsidP="003D377B"/>
    <w:p w:rsidR="00ED2DBD" w:rsidRDefault="00ED2DBD" w:rsidP="003D377B"/>
    <w:p w:rsidR="00ED2DBD" w:rsidRDefault="00ED2DBD" w:rsidP="003D377B"/>
    <w:p w:rsidR="00ED2DBD" w:rsidRDefault="00ED2DBD" w:rsidP="003D377B"/>
    <w:p w:rsidR="00ED2DBD" w:rsidRDefault="00ED2DBD" w:rsidP="003D377B"/>
    <w:p w:rsidR="00ED2DBD" w:rsidRDefault="00ED2DBD" w:rsidP="003D377B"/>
    <w:p w:rsidR="00ED2DBD" w:rsidRDefault="00ED2DBD" w:rsidP="003D377B"/>
    <w:p w:rsidR="00ED2DBD" w:rsidRDefault="00ED2DBD" w:rsidP="003D377B"/>
    <w:p w:rsidR="00202FAA" w:rsidRDefault="00B01FC0" w:rsidP="00B01FC0">
      <w:pPr>
        <w:pStyle w:val="PargrafodaLista"/>
        <w:numPr>
          <w:ilvl w:val="0"/>
          <w:numId w:val="3"/>
        </w:numPr>
      </w:pPr>
      <w:r>
        <w:t>PrePedidoVendaItem</w:t>
      </w:r>
    </w:p>
    <w:p w:rsidR="00202FAA" w:rsidRDefault="00202FAA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B01FC0" w:rsidRPr="00D75F24" w:rsidTr="007A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Pr="00D75F24" w:rsidRDefault="00B01FC0" w:rsidP="007A50B6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B01FC0" w:rsidRPr="00D75F24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B01FC0" w:rsidRPr="00D75F24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B01FC0" w:rsidRPr="00D75F24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B01FC0" w:rsidRPr="00D75F24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B01FC0" w:rsidRPr="00D75F24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B01FC0" w:rsidRPr="00D75F24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B01FC0" w:rsidRPr="00122635" w:rsidRDefault="00B01FC0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B01FC0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PrePedidoVenda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1FC0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Sequencia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1FC0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Produto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1FC0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UnidadeMedida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1FC0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Quantidade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1FC0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ValorUnitario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1FC0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Situacao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1FC0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ListaPreco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1FC0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5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4D82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JustificativaExclusao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1FC0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MotivoExclusao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D95AD9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4D82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Pr="00503DD5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B01FC0" w:rsidRPr="00503DD5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B01FC0" w:rsidRPr="00503DD5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Pr="00503DD5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B01FC0" w:rsidRPr="00503DD5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1FC0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Default="00B01FC0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DataSincronismo</w:t>
            </w:r>
          </w:p>
        </w:tc>
        <w:tc>
          <w:tcPr>
            <w:tcW w:w="1276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2551" w:type="dxa"/>
          </w:tcPr>
          <w:p w:rsidR="00B01FC0" w:rsidRPr="00503DD5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4D82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Pr="00566BED" w:rsidRDefault="00B01FC0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1FC0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1FC0" w:rsidRPr="00566BED" w:rsidRDefault="00B01FC0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B01FC0" w:rsidRPr="00566BED" w:rsidRDefault="00B01FC0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2FAA" w:rsidRDefault="00202FAA" w:rsidP="003D377B"/>
    <w:p w:rsidR="00202FAA" w:rsidRDefault="00ED2DBD" w:rsidP="00ED2DBD">
      <w:pPr>
        <w:pStyle w:val="PargrafodaLista"/>
        <w:numPr>
          <w:ilvl w:val="0"/>
          <w:numId w:val="3"/>
        </w:numPr>
      </w:pPr>
      <w:r>
        <w:t>PedidoVenda</w:t>
      </w:r>
    </w:p>
    <w:p w:rsidR="00202FAA" w:rsidRDefault="00202FAA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ED2DBD" w:rsidRPr="00D75F24" w:rsidTr="007A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Pr="00D75F24" w:rsidRDefault="00ED2DBD" w:rsidP="007A50B6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ED2DBD" w:rsidRPr="00D75F24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ED2DBD" w:rsidRPr="00D75F24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ED2DBD" w:rsidRPr="00D75F24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ED2DBD" w:rsidRPr="00D75F24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ED2DBD" w:rsidRPr="00D75F24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ED2DBD" w:rsidRPr="00D75F24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ED2DBD" w:rsidRPr="00122635" w:rsidRDefault="00ED2DBD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ED2DBD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BD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OrganizacaoVenda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2DBD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BD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Vendedor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2DBD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TipoPedido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BD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TipoFrete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2DBD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Valor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BD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TipoBloqueio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2DBD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Situacao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BD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NotaFiscal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2DBD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PrePedidoVenda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BD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PedidoCliente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2DBD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CanalDistribuicao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BD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Default="00ED2DBD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Ativo</w:t>
            </w:r>
          </w:p>
        </w:tc>
        <w:tc>
          <w:tcPr>
            <w:tcW w:w="1276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D95AD9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2DBD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Pr="00566BED" w:rsidRDefault="00ED2DBD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566BED" w:rsidRDefault="00ED2DBD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BD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2DBD" w:rsidRPr="00566BED" w:rsidRDefault="00ED2DBD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ED2DBD" w:rsidRPr="00566BED" w:rsidRDefault="00ED2DBD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D2DBD" w:rsidRDefault="00ED2DBD" w:rsidP="003D377B"/>
    <w:p w:rsidR="003D30F9" w:rsidRDefault="003D30F9" w:rsidP="003D377B"/>
    <w:p w:rsidR="003D30F9" w:rsidRDefault="003D30F9" w:rsidP="003D377B"/>
    <w:p w:rsidR="003D30F9" w:rsidRDefault="003D30F9" w:rsidP="003D377B"/>
    <w:p w:rsidR="003D30F9" w:rsidRDefault="003D30F9" w:rsidP="003D377B"/>
    <w:p w:rsidR="003D30F9" w:rsidRDefault="003D30F9" w:rsidP="003D377B"/>
    <w:p w:rsidR="003D30F9" w:rsidRDefault="003D30F9" w:rsidP="003D377B"/>
    <w:p w:rsidR="003D30F9" w:rsidRDefault="003D30F9" w:rsidP="003D377B"/>
    <w:p w:rsidR="003D30F9" w:rsidRDefault="003D30F9" w:rsidP="003D377B"/>
    <w:p w:rsidR="003D30F9" w:rsidRDefault="003D30F9" w:rsidP="003D377B"/>
    <w:p w:rsidR="003D30F9" w:rsidRDefault="003D30F9" w:rsidP="003D377B"/>
    <w:p w:rsidR="003D30F9" w:rsidRDefault="003D30F9" w:rsidP="003D377B"/>
    <w:p w:rsidR="003D30F9" w:rsidRDefault="003D30F9" w:rsidP="003D377B"/>
    <w:p w:rsidR="003D30F9" w:rsidRDefault="003D30F9" w:rsidP="003D377B"/>
    <w:p w:rsidR="003D30F9" w:rsidRDefault="003D30F9" w:rsidP="003D377B"/>
    <w:p w:rsidR="00202FAA" w:rsidRDefault="00F71971" w:rsidP="00F71971">
      <w:pPr>
        <w:pStyle w:val="PargrafodaLista"/>
        <w:numPr>
          <w:ilvl w:val="0"/>
          <w:numId w:val="3"/>
        </w:numPr>
      </w:pPr>
      <w:r>
        <w:t>PedidoVendaItem</w:t>
      </w:r>
    </w:p>
    <w:p w:rsidR="00202FAA" w:rsidRDefault="00202FAA" w:rsidP="003D377B"/>
    <w:tbl>
      <w:tblPr>
        <w:tblStyle w:val="GrelhaClara-Cor1"/>
        <w:tblW w:w="10324" w:type="dxa"/>
        <w:jc w:val="center"/>
        <w:tblInd w:w="-901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134"/>
        <w:gridCol w:w="1134"/>
        <w:gridCol w:w="2551"/>
        <w:gridCol w:w="567"/>
        <w:gridCol w:w="567"/>
        <w:gridCol w:w="501"/>
        <w:gridCol w:w="501"/>
      </w:tblGrid>
      <w:tr w:rsidR="00C75009" w:rsidRPr="00D75F24" w:rsidTr="007A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75009" w:rsidRPr="00D75F24" w:rsidRDefault="00C75009" w:rsidP="007A50B6">
            <w:pPr>
              <w:jc w:val="center"/>
            </w:pPr>
            <w:r w:rsidRPr="00D75F24">
              <w:t>Campo</w:t>
            </w:r>
          </w:p>
        </w:tc>
        <w:tc>
          <w:tcPr>
            <w:tcW w:w="1276" w:type="dxa"/>
          </w:tcPr>
          <w:p w:rsidR="00C75009" w:rsidRPr="00D75F24" w:rsidRDefault="00C75009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Tipo</w:t>
            </w:r>
          </w:p>
        </w:tc>
        <w:tc>
          <w:tcPr>
            <w:tcW w:w="1134" w:type="dxa"/>
          </w:tcPr>
          <w:p w:rsidR="00C75009" w:rsidRPr="00D75F24" w:rsidRDefault="00C75009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Tamanho</w:t>
            </w:r>
          </w:p>
        </w:tc>
        <w:tc>
          <w:tcPr>
            <w:tcW w:w="1134" w:type="dxa"/>
          </w:tcPr>
          <w:p w:rsidR="00C75009" w:rsidRPr="00D95AD9" w:rsidRDefault="00C75009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AD9">
              <w:t>Default</w:t>
            </w:r>
          </w:p>
        </w:tc>
        <w:tc>
          <w:tcPr>
            <w:tcW w:w="2551" w:type="dxa"/>
          </w:tcPr>
          <w:p w:rsidR="00C75009" w:rsidRPr="00D75F24" w:rsidRDefault="00C75009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Descrição</w:t>
            </w:r>
          </w:p>
        </w:tc>
        <w:tc>
          <w:tcPr>
            <w:tcW w:w="567" w:type="dxa"/>
          </w:tcPr>
          <w:p w:rsidR="00C75009" w:rsidRPr="00D75F24" w:rsidRDefault="00C75009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PK</w:t>
            </w:r>
          </w:p>
        </w:tc>
        <w:tc>
          <w:tcPr>
            <w:tcW w:w="567" w:type="dxa"/>
          </w:tcPr>
          <w:p w:rsidR="00C75009" w:rsidRPr="00D75F24" w:rsidRDefault="00C75009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FK</w:t>
            </w:r>
          </w:p>
        </w:tc>
        <w:tc>
          <w:tcPr>
            <w:tcW w:w="501" w:type="dxa"/>
          </w:tcPr>
          <w:p w:rsidR="00C75009" w:rsidRPr="00D75F24" w:rsidRDefault="00C75009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24">
              <w:t>RF</w:t>
            </w:r>
          </w:p>
        </w:tc>
        <w:tc>
          <w:tcPr>
            <w:tcW w:w="501" w:type="dxa"/>
          </w:tcPr>
          <w:p w:rsidR="00C75009" w:rsidRPr="00122635" w:rsidRDefault="00C75009" w:rsidP="007A5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2635">
              <w:t>CT</w:t>
            </w:r>
          </w:p>
        </w:tc>
      </w:tr>
      <w:tr w:rsidR="00C75009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75009" w:rsidRDefault="00C75009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PedidoVenda</w:t>
            </w:r>
          </w:p>
        </w:tc>
        <w:tc>
          <w:tcPr>
            <w:tcW w:w="1276" w:type="dxa"/>
          </w:tcPr>
          <w:p w:rsidR="00C7500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134" w:type="dxa"/>
          </w:tcPr>
          <w:p w:rsidR="00C7500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09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75009" w:rsidRDefault="00C75009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Sequencia</w:t>
            </w:r>
          </w:p>
        </w:tc>
        <w:tc>
          <w:tcPr>
            <w:tcW w:w="1276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7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5009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75009" w:rsidRDefault="00C75009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Produto</w:t>
            </w:r>
          </w:p>
        </w:tc>
        <w:tc>
          <w:tcPr>
            <w:tcW w:w="1276" w:type="dxa"/>
          </w:tcPr>
          <w:p w:rsidR="00C7500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7500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09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75009" w:rsidRDefault="00C75009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UnidadeMedida</w:t>
            </w:r>
          </w:p>
        </w:tc>
        <w:tc>
          <w:tcPr>
            <w:tcW w:w="1276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5009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75009" w:rsidRDefault="00C75009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Quantidade</w:t>
            </w:r>
          </w:p>
        </w:tc>
        <w:tc>
          <w:tcPr>
            <w:tcW w:w="1276" w:type="dxa"/>
          </w:tcPr>
          <w:p w:rsidR="00C7500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C7500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134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09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75009" w:rsidRDefault="00C75009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ValorUnitario</w:t>
            </w:r>
          </w:p>
        </w:tc>
        <w:tc>
          <w:tcPr>
            <w:tcW w:w="1276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34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18,2</w:t>
            </w:r>
          </w:p>
        </w:tc>
        <w:tc>
          <w:tcPr>
            <w:tcW w:w="1134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5009" w:rsidRPr="00D95AD9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75009" w:rsidRDefault="00C75009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JustificativaExclusao</w:t>
            </w:r>
          </w:p>
        </w:tc>
        <w:tc>
          <w:tcPr>
            <w:tcW w:w="1276" w:type="dxa"/>
          </w:tcPr>
          <w:p w:rsidR="00C7500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7500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09" w:rsidRPr="00D95AD9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75009" w:rsidRDefault="00C75009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MotivoExclusao</w:t>
            </w:r>
          </w:p>
        </w:tc>
        <w:tc>
          <w:tcPr>
            <w:tcW w:w="1276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D95AD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5009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75009" w:rsidRPr="00503DD5" w:rsidRDefault="00C75009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1276" w:type="dxa"/>
          </w:tcPr>
          <w:p w:rsidR="00C75009" w:rsidRPr="00503DD5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:rsidR="00C75009" w:rsidRPr="00503DD5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75009" w:rsidRPr="00503DD5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C75009" w:rsidRPr="00503DD5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Pr="00566BED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Pr="00566BED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566BED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566BED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09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75009" w:rsidRDefault="00C75009" w:rsidP="007A50B6">
            <w:pPr>
              <w:jc w:val="center"/>
              <w:rPr>
                <w:b w:val="0"/>
              </w:rPr>
            </w:pPr>
            <w:r>
              <w:rPr>
                <w:b w:val="0"/>
              </w:rPr>
              <w:t>DataSincronismo</w:t>
            </w:r>
          </w:p>
        </w:tc>
        <w:tc>
          <w:tcPr>
            <w:tcW w:w="1276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134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2551" w:type="dxa"/>
          </w:tcPr>
          <w:p w:rsidR="00C75009" w:rsidRPr="00503DD5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Pr="00566BED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566BED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5009" w:rsidRPr="00566BED" w:rsidTr="007A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75009" w:rsidRPr="00566BED" w:rsidRDefault="00C75009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DataCriacao</w:t>
            </w:r>
          </w:p>
        </w:tc>
        <w:tc>
          <w:tcPr>
            <w:tcW w:w="1276" w:type="dxa"/>
          </w:tcPr>
          <w:p w:rsidR="00C75009" w:rsidRPr="00566BED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C75009" w:rsidRPr="00566BED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75009" w:rsidRPr="00566BED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C75009" w:rsidRPr="00566BED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Pr="00566BED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Pr="00566BED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566BED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566BED" w:rsidRDefault="00C75009" w:rsidP="007A5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09" w:rsidRPr="00566BED" w:rsidTr="007A5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75009" w:rsidRPr="00566BED" w:rsidRDefault="00C75009" w:rsidP="007A50B6">
            <w:pPr>
              <w:jc w:val="center"/>
              <w:rPr>
                <w:b w:val="0"/>
              </w:rPr>
            </w:pPr>
            <w:r w:rsidRPr="00566BED">
              <w:rPr>
                <w:b w:val="0"/>
              </w:rPr>
              <w:t>DataModificacao</w:t>
            </w:r>
          </w:p>
        </w:tc>
        <w:tc>
          <w:tcPr>
            <w:tcW w:w="1276" w:type="dxa"/>
          </w:tcPr>
          <w:p w:rsidR="00C75009" w:rsidRPr="00566BED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6BED">
              <w:t>Datetime</w:t>
            </w:r>
          </w:p>
        </w:tc>
        <w:tc>
          <w:tcPr>
            <w:tcW w:w="1134" w:type="dxa"/>
          </w:tcPr>
          <w:p w:rsidR="00C75009" w:rsidRPr="00566BED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75009" w:rsidRPr="00566BED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66BED">
              <w:t>Getdate(</w:t>
            </w:r>
            <w:proofErr w:type="gramEnd"/>
            <w:r w:rsidRPr="00566BED">
              <w:t>)</w:t>
            </w:r>
          </w:p>
        </w:tc>
        <w:tc>
          <w:tcPr>
            <w:tcW w:w="2551" w:type="dxa"/>
          </w:tcPr>
          <w:p w:rsidR="00C75009" w:rsidRPr="00566BED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Pr="00566BED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C75009" w:rsidRPr="00566BED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566BED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" w:type="dxa"/>
          </w:tcPr>
          <w:p w:rsidR="00C75009" w:rsidRPr="00566BED" w:rsidRDefault="00C75009" w:rsidP="007A5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02FAA" w:rsidRDefault="00202FAA" w:rsidP="003D377B"/>
    <w:p w:rsidR="00202FAA" w:rsidRDefault="00202FAA" w:rsidP="003D377B"/>
    <w:p w:rsidR="00202FAA" w:rsidRDefault="00202FAA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116FC4" w:rsidRDefault="00116FC4" w:rsidP="003D377B"/>
    <w:p w:rsidR="00202FAA" w:rsidRDefault="00202FAA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7F3599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7F3599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7F3599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7F359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741CB" w:rsidP="007F3599">
            <w:pPr>
              <w:pStyle w:val="Tabela"/>
            </w:pPr>
            <w:r>
              <w:t xml:space="preserve">Arthur Câmara 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7F3599"/>
        </w:tc>
        <w:tc>
          <w:tcPr>
            <w:tcW w:w="1559" w:type="dxa"/>
            <w:vAlign w:val="center"/>
          </w:tcPr>
          <w:p w:rsidR="008843C9" w:rsidRPr="00C52528" w:rsidRDefault="008843C9" w:rsidP="007F3599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741CB" w:rsidP="007F3599">
            <w:pPr>
              <w:pStyle w:val="Tabela"/>
            </w:pPr>
            <w:r>
              <w:t>Filipe Ramon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7F3599"/>
        </w:tc>
        <w:tc>
          <w:tcPr>
            <w:tcW w:w="1559" w:type="dxa"/>
            <w:vAlign w:val="center"/>
          </w:tcPr>
          <w:p w:rsidR="008843C9" w:rsidRPr="00C52528" w:rsidRDefault="008843C9" w:rsidP="007F3599"/>
        </w:tc>
      </w:tr>
      <w:tr w:rsidR="008741CB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741CB" w:rsidRPr="00CE3355" w:rsidRDefault="008741CB" w:rsidP="007F3599">
            <w:pPr>
              <w:pStyle w:val="Tabela"/>
            </w:pPr>
            <w:r>
              <w:t>Landerson Carvalho</w:t>
            </w:r>
          </w:p>
        </w:tc>
        <w:tc>
          <w:tcPr>
            <w:tcW w:w="4678" w:type="dxa"/>
            <w:vAlign w:val="center"/>
          </w:tcPr>
          <w:p w:rsidR="008741CB" w:rsidRPr="00C52528" w:rsidRDefault="008741CB" w:rsidP="007F3599"/>
        </w:tc>
        <w:tc>
          <w:tcPr>
            <w:tcW w:w="1559" w:type="dxa"/>
            <w:vAlign w:val="center"/>
          </w:tcPr>
          <w:p w:rsidR="008741CB" w:rsidRPr="00C52528" w:rsidRDefault="008741CB" w:rsidP="007F3599"/>
        </w:tc>
      </w:tr>
      <w:tr w:rsidR="008741CB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741CB" w:rsidRPr="00CE3355" w:rsidRDefault="008741CB" w:rsidP="005C6E50">
            <w:pPr>
              <w:pStyle w:val="Tabela"/>
            </w:pPr>
            <w:r>
              <w:t>Pedro F</w:t>
            </w:r>
            <w:r w:rsidR="005C6E50">
              <w:t>u</w:t>
            </w:r>
            <w:r>
              <w:t>ques</w:t>
            </w:r>
          </w:p>
        </w:tc>
        <w:tc>
          <w:tcPr>
            <w:tcW w:w="4678" w:type="dxa"/>
            <w:vAlign w:val="center"/>
          </w:tcPr>
          <w:p w:rsidR="008741CB" w:rsidRPr="00C52528" w:rsidRDefault="008741CB" w:rsidP="007F3599"/>
        </w:tc>
        <w:tc>
          <w:tcPr>
            <w:tcW w:w="1559" w:type="dxa"/>
            <w:vAlign w:val="center"/>
          </w:tcPr>
          <w:p w:rsidR="008741CB" w:rsidRPr="00C52528" w:rsidRDefault="008741CB" w:rsidP="007F3599"/>
        </w:tc>
      </w:tr>
      <w:tr w:rsidR="008741CB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741CB" w:rsidRDefault="008741CB" w:rsidP="007F3599">
            <w:pPr>
              <w:pStyle w:val="Tabela"/>
            </w:pPr>
            <w:r>
              <w:t>Vi</w:t>
            </w:r>
            <w:r w:rsidR="005C6E50">
              <w:t>c</w:t>
            </w:r>
            <w:r>
              <w:t>tor Vasconcelos</w:t>
            </w:r>
          </w:p>
        </w:tc>
        <w:tc>
          <w:tcPr>
            <w:tcW w:w="4678" w:type="dxa"/>
            <w:vAlign w:val="center"/>
          </w:tcPr>
          <w:p w:rsidR="008741CB" w:rsidRPr="00C52528" w:rsidRDefault="008741CB" w:rsidP="007F3599"/>
        </w:tc>
        <w:tc>
          <w:tcPr>
            <w:tcW w:w="1559" w:type="dxa"/>
            <w:vAlign w:val="center"/>
          </w:tcPr>
          <w:p w:rsidR="008741CB" w:rsidRPr="00C52528" w:rsidRDefault="008741CB" w:rsidP="007F3599"/>
        </w:tc>
      </w:tr>
    </w:tbl>
    <w:p w:rsidR="008843C9" w:rsidRDefault="008843C9" w:rsidP="008843C9"/>
    <w:p w:rsidR="008843C9" w:rsidRDefault="008843C9" w:rsidP="003D377B"/>
    <w:sectPr w:rsidR="008843C9" w:rsidSect="00BB18E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692" w:rsidRDefault="00215692" w:rsidP="005E1593">
      <w:r>
        <w:separator/>
      </w:r>
    </w:p>
  </w:endnote>
  <w:endnote w:type="continuationSeparator" w:id="0">
    <w:p w:rsidR="00215692" w:rsidRDefault="0021569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7F3599" w:rsidRPr="006419CA" w:rsidTr="007F3599">
      <w:trPr>
        <w:jc w:val="center"/>
      </w:trPr>
      <w:tc>
        <w:tcPr>
          <w:tcW w:w="5301" w:type="dxa"/>
          <w:vAlign w:val="center"/>
        </w:tcPr>
        <w:p w:rsidR="007F3599" w:rsidRPr="006419CA" w:rsidRDefault="00B5008D" w:rsidP="007F3599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7F3599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F3599">
            <w:rPr>
              <w:noProof/>
              <w:color w:val="244061" w:themeColor="accent1" w:themeShade="80"/>
            </w:rPr>
            <w:t>Dicionário de Dados.docx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7F3599" w:rsidRPr="006419CA" w:rsidRDefault="007F3599" w:rsidP="007F3599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7F3599" w:rsidRPr="006419CA" w:rsidRDefault="007F3599" w:rsidP="007F359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B5008D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B5008D" w:rsidRPr="006419CA">
            <w:rPr>
              <w:color w:val="244061" w:themeColor="accent1" w:themeShade="80"/>
            </w:rPr>
            <w:fldChar w:fldCharType="separate"/>
          </w:r>
          <w:r w:rsidR="00D57D61">
            <w:rPr>
              <w:noProof/>
              <w:color w:val="244061" w:themeColor="accent1" w:themeShade="80"/>
            </w:rPr>
            <w:t>14</w:t>
          </w:r>
          <w:r w:rsidR="00B5008D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B5008D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B5008D" w:rsidRPr="006419CA">
            <w:rPr>
              <w:color w:val="244061" w:themeColor="accent1" w:themeShade="80"/>
            </w:rPr>
            <w:fldChar w:fldCharType="separate"/>
          </w:r>
          <w:r w:rsidR="00D57D61">
            <w:rPr>
              <w:noProof/>
              <w:color w:val="244061" w:themeColor="accent1" w:themeShade="80"/>
            </w:rPr>
            <w:t>14</w:t>
          </w:r>
          <w:r w:rsidR="00B5008D" w:rsidRPr="006419CA">
            <w:rPr>
              <w:color w:val="244061" w:themeColor="accent1" w:themeShade="80"/>
            </w:rPr>
            <w:fldChar w:fldCharType="end"/>
          </w:r>
        </w:p>
        <w:p w:rsidR="007F3599" w:rsidRPr="006419CA" w:rsidRDefault="007F3599" w:rsidP="007F359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7F3599" w:rsidRPr="006419CA" w:rsidRDefault="007F3599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692" w:rsidRDefault="00215692" w:rsidP="005E1593">
      <w:r>
        <w:separator/>
      </w:r>
    </w:p>
  </w:footnote>
  <w:footnote w:type="continuationSeparator" w:id="0">
    <w:p w:rsidR="00215692" w:rsidRDefault="0021569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7F3599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7F3599" w:rsidRPr="004524E1" w:rsidRDefault="007F3599" w:rsidP="004524E1">
          <w:pPr>
            <w:pStyle w:val="Descrio"/>
            <w:jc w:val="center"/>
            <w:rPr>
              <w:sz w:val="20"/>
            </w:rPr>
          </w:pPr>
          <w:r w:rsidRPr="004524E1">
            <w:t>Pure Tech Solutions</w:t>
          </w:r>
        </w:p>
      </w:tc>
      <w:tc>
        <w:tcPr>
          <w:tcW w:w="6492" w:type="dxa"/>
          <w:vAlign w:val="center"/>
        </w:tcPr>
        <w:p w:rsidR="007F3599" w:rsidRPr="00A10908" w:rsidRDefault="007F3599" w:rsidP="005E1593">
          <w:pPr>
            <w:pStyle w:val="Cabealho"/>
            <w:rPr>
              <w:b/>
            </w:rPr>
          </w:pPr>
          <w:r>
            <w:t>Dicionário de Dados</w:t>
          </w:r>
        </w:p>
      </w:tc>
      <w:tc>
        <w:tcPr>
          <w:tcW w:w="1956" w:type="dxa"/>
          <w:vMerge w:val="restart"/>
          <w:vAlign w:val="center"/>
        </w:tcPr>
        <w:p w:rsidR="007F3599" w:rsidRPr="00AD691F" w:rsidRDefault="007F3599" w:rsidP="007F3599">
          <w:pPr>
            <w:pStyle w:val="Descrio"/>
            <w:jc w:val="center"/>
          </w:pPr>
          <w:r>
            <w:t>Pure tech solutions</w:t>
          </w:r>
        </w:p>
      </w:tc>
    </w:tr>
    <w:tr w:rsidR="007F3599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7F3599" w:rsidRPr="00A10908" w:rsidRDefault="007F3599" w:rsidP="007F3599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7F3599" w:rsidRPr="00A10908" w:rsidRDefault="007F3599" w:rsidP="007F3599">
          <w:pPr>
            <w:pStyle w:val="Cabealho"/>
          </w:pPr>
          <w:r>
            <w:t>Força de vendas Pure Tech</w:t>
          </w:r>
        </w:p>
      </w:tc>
      <w:tc>
        <w:tcPr>
          <w:tcW w:w="1956" w:type="dxa"/>
          <w:vMerge/>
          <w:vAlign w:val="center"/>
        </w:tcPr>
        <w:p w:rsidR="007F3599" w:rsidRPr="00A10908" w:rsidRDefault="007F3599" w:rsidP="007F3599">
          <w:pPr>
            <w:pStyle w:val="Cabealho"/>
            <w:rPr>
              <w:b/>
            </w:rPr>
          </w:pPr>
        </w:p>
      </w:tc>
    </w:tr>
  </w:tbl>
  <w:p w:rsidR="007F3599" w:rsidRDefault="007F359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2785"/>
    <w:multiLevelType w:val="hybridMultilevel"/>
    <w:tmpl w:val="64905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20C27"/>
    <w:multiLevelType w:val="hybridMultilevel"/>
    <w:tmpl w:val="C15C66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A4A42"/>
    <w:multiLevelType w:val="hybridMultilevel"/>
    <w:tmpl w:val="F7C6F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9BF"/>
    <w:rsid w:val="0001568F"/>
    <w:rsid w:val="00015CF5"/>
    <w:rsid w:val="000247D5"/>
    <w:rsid w:val="000426C3"/>
    <w:rsid w:val="000479DC"/>
    <w:rsid w:val="00051924"/>
    <w:rsid w:val="00065D32"/>
    <w:rsid w:val="00071162"/>
    <w:rsid w:val="00074285"/>
    <w:rsid w:val="00080C2B"/>
    <w:rsid w:val="00085850"/>
    <w:rsid w:val="000A0C30"/>
    <w:rsid w:val="000B0711"/>
    <w:rsid w:val="000B0A4E"/>
    <w:rsid w:val="000C1C42"/>
    <w:rsid w:val="000D4716"/>
    <w:rsid w:val="000D734D"/>
    <w:rsid w:val="000D7ADF"/>
    <w:rsid w:val="000E2853"/>
    <w:rsid w:val="000E3FBC"/>
    <w:rsid w:val="000F0ABD"/>
    <w:rsid w:val="00116FC4"/>
    <w:rsid w:val="00122635"/>
    <w:rsid w:val="00137694"/>
    <w:rsid w:val="0014504C"/>
    <w:rsid w:val="001463B9"/>
    <w:rsid w:val="00190FAE"/>
    <w:rsid w:val="001A2383"/>
    <w:rsid w:val="001A3E50"/>
    <w:rsid w:val="001C6BD3"/>
    <w:rsid w:val="001D497F"/>
    <w:rsid w:val="001D7E96"/>
    <w:rsid w:val="001F2DBB"/>
    <w:rsid w:val="001F3D30"/>
    <w:rsid w:val="00201750"/>
    <w:rsid w:val="00202FAA"/>
    <w:rsid w:val="00211D53"/>
    <w:rsid w:val="00215692"/>
    <w:rsid w:val="002406A0"/>
    <w:rsid w:val="00245FE4"/>
    <w:rsid w:val="002650C5"/>
    <w:rsid w:val="00273B00"/>
    <w:rsid w:val="00274187"/>
    <w:rsid w:val="0028566C"/>
    <w:rsid w:val="0029103C"/>
    <w:rsid w:val="00293ED8"/>
    <w:rsid w:val="002A19BF"/>
    <w:rsid w:val="002E1315"/>
    <w:rsid w:val="00304E05"/>
    <w:rsid w:val="00323EFA"/>
    <w:rsid w:val="00324394"/>
    <w:rsid w:val="00324D82"/>
    <w:rsid w:val="0032706A"/>
    <w:rsid w:val="00331443"/>
    <w:rsid w:val="00332895"/>
    <w:rsid w:val="003403F4"/>
    <w:rsid w:val="00341B09"/>
    <w:rsid w:val="0034544C"/>
    <w:rsid w:val="00366264"/>
    <w:rsid w:val="00390DC3"/>
    <w:rsid w:val="00393AF2"/>
    <w:rsid w:val="003B4011"/>
    <w:rsid w:val="003D30F9"/>
    <w:rsid w:val="003D377B"/>
    <w:rsid w:val="00423450"/>
    <w:rsid w:val="00425A7B"/>
    <w:rsid w:val="0042609D"/>
    <w:rsid w:val="004514E7"/>
    <w:rsid w:val="004524E1"/>
    <w:rsid w:val="00486B0F"/>
    <w:rsid w:val="00493545"/>
    <w:rsid w:val="004B2855"/>
    <w:rsid w:val="004B60F1"/>
    <w:rsid w:val="004D27A1"/>
    <w:rsid w:val="004D7233"/>
    <w:rsid w:val="004E33FB"/>
    <w:rsid w:val="004F105C"/>
    <w:rsid w:val="00503DD5"/>
    <w:rsid w:val="00507E5D"/>
    <w:rsid w:val="00514B98"/>
    <w:rsid w:val="00533384"/>
    <w:rsid w:val="0055540E"/>
    <w:rsid w:val="0055755C"/>
    <w:rsid w:val="005662DC"/>
    <w:rsid w:val="00566BED"/>
    <w:rsid w:val="00580376"/>
    <w:rsid w:val="005B4260"/>
    <w:rsid w:val="005C6E50"/>
    <w:rsid w:val="005E1593"/>
    <w:rsid w:val="005F487B"/>
    <w:rsid w:val="00631A54"/>
    <w:rsid w:val="006419CA"/>
    <w:rsid w:val="00660082"/>
    <w:rsid w:val="00663704"/>
    <w:rsid w:val="00670511"/>
    <w:rsid w:val="006741AE"/>
    <w:rsid w:val="006A10D9"/>
    <w:rsid w:val="006A233C"/>
    <w:rsid w:val="006B72D3"/>
    <w:rsid w:val="006F10B6"/>
    <w:rsid w:val="00712A2A"/>
    <w:rsid w:val="007242FF"/>
    <w:rsid w:val="00735A14"/>
    <w:rsid w:val="00743E89"/>
    <w:rsid w:val="007A054B"/>
    <w:rsid w:val="007B2DB1"/>
    <w:rsid w:val="007B5F63"/>
    <w:rsid w:val="007D2EF5"/>
    <w:rsid w:val="007E4E3B"/>
    <w:rsid w:val="007E6951"/>
    <w:rsid w:val="007F3599"/>
    <w:rsid w:val="00804EDF"/>
    <w:rsid w:val="0081382A"/>
    <w:rsid w:val="00813EE8"/>
    <w:rsid w:val="008242EF"/>
    <w:rsid w:val="00842903"/>
    <w:rsid w:val="00871639"/>
    <w:rsid w:val="00871E89"/>
    <w:rsid w:val="00873782"/>
    <w:rsid w:val="008741CB"/>
    <w:rsid w:val="008843C9"/>
    <w:rsid w:val="008A2AF4"/>
    <w:rsid w:val="008B7559"/>
    <w:rsid w:val="008D3703"/>
    <w:rsid w:val="00903FDA"/>
    <w:rsid w:val="00944783"/>
    <w:rsid w:val="009519AF"/>
    <w:rsid w:val="009519D3"/>
    <w:rsid w:val="00956769"/>
    <w:rsid w:val="0095715C"/>
    <w:rsid w:val="00965CD7"/>
    <w:rsid w:val="0097468D"/>
    <w:rsid w:val="00981AF8"/>
    <w:rsid w:val="009A2F76"/>
    <w:rsid w:val="009A3D1F"/>
    <w:rsid w:val="009C4674"/>
    <w:rsid w:val="009D47C3"/>
    <w:rsid w:val="00A01F5F"/>
    <w:rsid w:val="00A03874"/>
    <w:rsid w:val="00A11903"/>
    <w:rsid w:val="00A210EC"/>
    <w:rsid w:val="00A218C5"/>
    <w:rsid w:val="00A32882"/>
    <w:rsid w:val="00A41AB1"/>
    <w:rsid w:val="00A63A54"/>
    <w:rsid w:val="00A753CC"/>
    <w:rsid w:val="00A77C2E"/>
    <w:rsid w:val="00AC0E89"/>
    <w:rsid w:val="00AE1992"/>
    <w:rsid w:val="00AF6D5F"/>
    <w:rsid w:val="00B009AA"/>
    <w:rsid w:val="00B01FC0"/>
    <w:rsid w:val="00B1585A"/>
    <w:rsid w:val="00B36C3F"/>
    <w:rsid w:val="00B43957"/>
    <w:rsid w:val="00B5008D"/>
    <w:rsid w:val="00B549CD"/>
    <w:rsid w:val="00B8607E"/>
    <w:rsid w:val="00B86AE5"/>
    <w:rsid w:val="00BA1185"/>
    <w:rsid w:val="00BB18E8"/>
    <w:rsid w:val="00BB6B50"/>
    <w:rsid w:val="00BC2CAB"/>
    <w:rsid w:val="00BC6FC0"/>
    <w:rsid w:val="00BD2D39"/>
    <w:rsid w:val="00BD6BB5"/>
    <w:rsid w:val="00BD7AE1"/>
    <w:rsid w:val="00BE6E6F"/>
    <w:rsid w:val="00BF0528"/>
    <w:rsid w:val="00C06005"/>
    <w:rsid w:val="00C474AE"/>
    <w:rsid w:val="00C52528"/>
    <w:rsid w:val="00C635C6"/>
    <w:rsid w:val="00C75009"/>
    <w:rsid w:val="00C815BE"/>
    <w:rsid w:val="00C928A3"/>
    <w:rsid w:val="00C92F3E"/>
    <w:rsid w:val="00C94168"/>
    <w:rsid w:val="00CA1AF7"/>
    <w:rsid w:val="00CB48B3"/>
    <w:rsid w:val="00CE2B3B"/>
    <w:rsid w:val="00D02359"/>
    <w:rsid w:val="00D03A20"/>
    <w:rsid w:val="00D068DF"/>
    <w:rsid w:val="00D1008B"/>
    <w:rsid w:val="00D14594"/>
    <w:rsid w:val="00D17F19"/>
    <w:rsid w:val="00D311CF"/>
    <w:rsid w:val="00D37957"/>
    <w:rsid w:val="00D53502"/>
    <w:rsid w:val="00D57D61"/>
    <w:rsid w:val="00D61EEF"/>
    <w:rsid w:val="00D626E5"/>
    <w:rsid w:val="00D71678"/>
    <w:rsid w:val="00D75F24"/>
    <w:rsid w:val="00D80127"/>
    <w:rsid w:val="00D80697"/>
    <w:rsid w:val="00D95AD9"/>
    <w:rsid w:val="00DA3249"/>
    <w:rsid w:val="00DA6B3D"/>
    <w:rsid w:val="00DD0ED7"/>
    <w:rsid w:val="00DD4D75"/>
    <w:rsid w:val="00E1503D"/>
    <w:rsid w:val="00E1607B"/>
    <w:rsid w:val="00E34C15"/>
    <w:rsid w:val="00E3608A"/>
    <w:rsid w:val="00E6672A"/>
    <w:rsid w:val="00E94091"/>
    <w:rsid w:val="00EB22A7"/>
    <w:rsid w:val="00EC0892"/>
    <w:rsid w:val="00EC237D"/>
    <w:rsid w:val="00EC3752"/>
    <w:rsid w:val="00ED2DBD"/>
    <w:rsid w:val="00ED5DDB"/>
    <w:rsid w:val="00EE2884"/>
    <w:rsid w:val="00F02E9F"/>
    <w:rsid w:val="00F042E7"/>
    <w:rsid w:val="00F12686"/>
    <w:rsid w:val="00F2259F"/>
    <w:rsid w:val="00F26246"/>
    <w:rsid w:val="00F5208C"/>
    <w:rsid w:val="00F553C2"/>
    <w:rsid w:val="00F563A3"/>
    <w:rsid w:val="00F619BB"/>
    <w:rsid w:val="00F6539B"/>
    <w:rsid w:val="00F71971"/>
    <w:rsid w:val="00FB5A09"/>
    <w:rsid w:val="00FC536D"/>
    <w:rsid w:val="00FD670C"/>
    <w:rsid w:val="00FF5B28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Cabealho1">
    <w:name w:val="heading 1"/>
    <w:basedOn w:val="Normal"/>
    <w:next w:val="Normal"/>
    <w:link w:val="Cabealho1Carc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iperligao">
    <w:name w:val="Hyperlink"/>
    <w:basedOn w:val="Tipodeletrapredefinidodopargrafo"/>
    <w:uiPriority w:val="99"/>
    <w:semiHidden/>
    <w:unhideWhenUsed/>
    <w:rsid w:val="00E9409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563A3"/>
    <w:pPr>
      <w:ind w:left="720"/>
      <w:contextualSpacing/>
    </w:pPr>
  </w:style>
  <w:style w:type="table" w:styleId="GrelhaClara-Cor5">
    <w:name w:val="Light Grid Accent 5"/>
    <w:basedOn w:val="Tabelanormal"/>
    <w:uiPriority w:val="62"/>
    <w:rsid w:val="00BB6B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1">
    <w:name w:val="Light Grid Accent 1"/>
    <w:basedOn w:val="Tabelanormal"/>
    <w:uiPriority w:val="62"/>
    <w:rsid w:val="00BB6B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Cor1">
    <w:name w:val="Light List Accent 1"/>
    <w:basedOn w:val="Tabelanormal"/>
    <w:uiPriority w:val="61"/>
    <w:rsid w:val="00D95A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dio1-Cor1">
    <w:name w:val="Medium Shading 1 Accent 1"/>
    <w:basedOn w:val="Tabelanormal"/>
    <w:uiPriority w:val="63"/>
    <w:rsid w:val="00D95A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Cabealho1">
    <w:name w:val="heading 1"/>
    <w:basedOn w:val="Normal"/>
    <w:next w:val="Normal"/>
    <w:link w:val="Cabealho1Carc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iperligao">
    <w:name w:val="Hyperlink"/>
    <w:basedOn w:val="Tipodeletrapredefinidodopargrafo"/>
    <w:uiPriority w:val="99"/>
    <w:semiHidden/>
    <w:unhideWhenUsed/>
    <w:rsid w:val="00E9409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563A3"/>
    <w:pPr>
      <w:ind w:left="720"/>
      <w:contextualSpacing/>
    </w:pPr>
  </w:style>
  <w:style w:type="table" w:styleId="GrelhaClara-Cor5">
    <w:name w:val="Light Grid Accent 5"/>
    <w:basedOn w:val="Tabelanormal"/>
    <w:uiPriority w:val="62"/>
    <w:rsid w:val="00BB6B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1">
    <w:name w:val="Light Grid Accent 1"/>
    <w:basedOn w:val="Tabelanormal"/>
    <w:uiPriority w:val="62"/>
    <w:rsid w:val="00BB6B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Cor1">
    <w:name w:val="Light List Accent 1"/>
    <w:basedOn w:val="Tabelanormal"/>
    <w:uiPriority w:val="61"/>
    <w:rsid w:val="00D95A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dio1-Cor1">
    <w:name w:val="Medium Shading 1 Accent 1"/>
    <w:basedOn w:val="Tabelanormal"/>
    <w:uiPriority w:val="63"/>
    <w:rsid w:val="00D95A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619AB-A464-4AB0-B330-C1B664E0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292</TotalTime>
  <Pages>14</Pages>
  <Words>2492</Words>
  <Characters>13460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15921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ARTHUR CAMARA</cp:lastModifiedBy>
  <cp:revision>146</cp:revision>
  <dcterms:created xsi:type="dcterms:W3CDTF">2014-06-03T11:54:00Z</dcterms:created>
  <dcterms:modified xsi:type="dcterms:W3CDTF">2014-06-04T17:30:00Z</dcterms:modified>
</cp:coreProperties>
</file>